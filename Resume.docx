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6562B" w14:textId="1E8BA4BF" w:rsidR="00313038" w:rsidRPr="000F2A98" w:rsidRDefault="00E33579" w:rsidP="00F91092">
      <w:pPr>
        <w:pStyle w:val="Title"/>
        <w:ind w:left="-142"/>
        <w:rPr>
          <w:rFonts w:ascii="Helvetica Light" w:hAnsi="Helvetica Light" w:cs="Tahoma" w:hint="eastAsia"/>
          <w:b w:val="0"/>
          <w:color w:val="00B0F0"/>
          <w:spacing w:val="-5"/>
          <w:kern w:val="32"/>
          <w:sz w:val="248"/>
        </w:rPr>
      </w:pPr>
      <w:r>
        <w:rPr>
          <w:rFonts w:ascii="Helvetica Light" w:hAnsi="Helvetica Light" w:cs="Tahoma"/>
          <w:b w:val="0"/>
          <w:noProof/>
          <w:spacing w:val="-5"/>
          <w:kern w:val="32"/>
          <w:sz w:val="16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B2FDD8" wp14:editId="21AF53A3">
                <wp:simplePos x="0" y="0"/>
                <wp:positionH relativeFrom="column">
                  <wp:posOffset>3813175</wp:posOffset>
                </wp:positionH>
                <wp:positionV relativeFrom="paragraph">
                  <wp:posOffset>423545</wp:posOffset>
                </wp:positionV>
                <wp:extent cx="3202305" cy="896620"/>
                <wp:effectExtent l="0" t="0" r="0" b="0"/>
                <wp:wrapThrough wrapText="bothSides">
                  <wp:wrapPolygon edited="0">
                    <wp:start x="1371" y="0"/>
                    <wp:lineTo x="0" y="612"/>
                    <wp:lineTo x="0" y="16521"/>
                    <wp:lineTo x="1371" y="20193"/>
                    <wp:lineTo x="1371" y="20805"/>
                    <wp:lineTo x="21244" y="20805"/>
                    <wp:lineTo x="21244" y="0"/>
                    <wp:lineTo x="1371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896620"/>
                          <a:chOff x="-1" y="0"/>
                          <a:chExt cx="3202488" cy="89662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74172" y="0"/>
                            <a:ext cx="3028315" cy="89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6444F" w14:textId="487751A9" w:rsidR="00737FC6" w:rsidRPr="00E33579" w:rsidRDefault="000142FA" w:rsidP="00E33579">
                              <w:pPr>
                                <w:pStyle w:val="ContactDetails"/>
                                <w:spacing w:before="60" w:after="0" w:line="240" w:lineRule="auto"/>
                                <w:rPr>
                                  <w:rFonts w:ascii="Helvetica Light" w:hAnsi="Helvetica Light" w:cs="Arial" w:hint="eastAsia"/>
                                  <w:color w:val="auto"/>
                                  <w:sz w:val="28"/>
                                  <w:szCs w:val="22"/>
                                </w:rPr>
                              </w:pPr>
                              <w:hyperlink r:id="rId8" w:history="1">
                                <w:r w:rsidR="00737FC6" w:rsidRPr="00E33579">
                                  <w:rPr>
                                    <w:rFonts w:ascii="Helvetica Light" w:hAnsi="Helvetica Light" w:cs="Arial"/>
                                    <w:color w:val="auto"/>
                                    <w:sz w:val="28"/>
                                    <w:szCs w:val="22"/>
                                  </w:rPr>
                                  <w:t>github.com/ian952</w:t>
                                </w:r>
                              </w:hyperlink>
                            </w:p>
                            <w:p w14:paraId="71160E8D" w14:textId="763E04EE" w:rsidR="00737FC6" w:rsidRPr="00E33579" w:rsidRDefault="000142FA" w:rsidP="00E33579">
                              <w:pPr>
                                <w:spacing w:before="60" w:line="240" w:lineRule="auto"/>
                                <w:rPr>
                                  <w:rFonts w:ascii="Helvetica Light" w:hAnsi="Helvetica Light" w:cs="Arial" w:hint="eastAsia"/>
                                  <w:sz w:val="28"/>
                                </w:rPr>
                              </w:pPr>
                              <w:hyperlink r:id="rId9" w:history="1">
                                <w:r w:rsidR="00737FC6" w:rsidRPr="00E33579">
                                  <w:rPr>
                                    <w:rFonts w:ascii="Helvetica Light" w:hAnsi="Helvetica Light" w:cs="Arial"/>
                                    <w:sz w:val="28"/>
                                  </w:rPr>
                                  <w:t>ianhu.ca</w:t>
                                </w:r>
                              </w:hyperlink>
                            </w:p>
                            <w:p w14:paraId="27383498" w14:textId="2E7C4788" w:rsidR="00737FC6" w:rsidRPr="00E33579" w:rsidRDefault="000142FA" w:rsidP="00E33579">
                              <w:pPr>
                                <w:spacing w:before="60"/>
                                <w:rPr>
                                  <w:rFonts w:ascii="Helvetica Light" w:hAnsi="Helvetica Light" w:cs="Arial" w:hint="eastAsia"/>
                                  <w:sz w:val="28"/>
                                </w:rPr>
                              </w:pPr>
                              <w:hyperlink r:id="rId10" w:history="1">
                                <w:r w:rsidR="00737FC6" w:rsidRPr="00E33579">
                                  <w:rPr>
                                    <w:rFonts w:ascii="Helvetica Light" w:hAnsi="Helvetica Light" w:cs="Arial"/>
                                    <w:sz w:val="28"/>
                                  </w:rPr>
                                  <w:t>y272hu@uwaterloo.ca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54429"/>
                            <a:ext cx="198011" cy="198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293915"/>
                            <a:ext cx="187211" cy="185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511629"/>
                            <a:ext cx="198011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B2FDD8" id="Group_x0020_11" o:spid="_x0000_s1026" style="position:absolute;left:0;text-align:left;margin-left:300.25pt;margin-top:33.35pt;width:252.15pt;height:70.6pt;z-index:251663360" coordorigin="-1" coordsize="3202488,8966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7" type="#_x0000_t202" style="position:absolute;left:174172;width:3028315;height:896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5976444F" w14:textId="487751A9" w:rsidR="00737FC6" w:rsidRPr="00E33579" w:rsidRDefault="000142FA" w:rsidP="00E33579">
                        <w:pPr>
                          <w:pStyle w:val="ContactDetails"/>
                          <w:spacing w:before="60" w:after="0" w:line="240" w:lineRule="auto"/>
                          <w:rPr>
                            <w:rFonts w:ascii="Helvetica Light" w:hAnsi="Helvetica Light" w:cs="Arial" w:hint="eastAsia"/>
                            <w:color w:val="auto"/>
                            <w:sz w:val="28"/>
                            <w:szCs w:val="22"/>
                          </w:rPr>
                        </w:pPr>
                        <w:hyperlink r:id="rId14" w:history="1">
                          <w:r w:rsidR="00737FC6" w:rsidRPr="00E33579">
                            <w:rPr>
                              <w:rFonts w:ascii="Helvetica Light" w:hAnsi="Helvetica Light" w:cs="Arial"/>
                              <w:color w:val="auto"/>
                              <w:sz w:val="28"/>
                              <w:szCs w:val="22"/>
                            </w:rPr>
                            <w:t>github.com/ian952</w:t>
                          </w:r>
                        </w:hyperlink>
                      </w:p>
                      <w:p w14:paraId="71160E8D" w14:textId="763E04EE" w:rsidR="00737FC6" w:rsidRPr="00E33579" w:rsidRDefault="000142FA" w:rsidP="00E33579">
                        <w:pPr>
                          <w:spacing w:before="60" w:line="240" w:lineRule="auto"/>
                          <w:rPr>
                            <w:rFonts w:ascii="Helvetica Light" w:hAnsi="Helvetica Light" w:cs="Arial" w:hint="eastAsia"/>
                            <w:sz w:val="28"/>
                          </w:rPr>
                        </w:pPr>
                        <w:hyperlink r:id="rId15" w:history="1">
                          <w:r w:rsidR="00737FC6" w:rsidRPr="00E33579">
                            <w:rPr>
                              <w:rFonts w:ascii="Helvetica Light" w:hAnsi="Helvetica Light" w:cs="Arial"/>
                              <w:sz w:val="28"/>
                            </w:rPr>
                            <w:t>ianhu.ca</w:t>
                          </w:r>
                        </w:hyperlink>
                      </w:p>
                      <w:p w14:paraId="27383498" w14:textId="2E7C4788" w:rsidR="00737FC6" w:rsidRPr="00E33579" w:rsidRDefault="000142FA" w:rsidP="00E33579">
                        <w:pPr>
                          <w:spacing w:before="60"/>
                          <w:rPr>
                            <w:rFonts w:ascii="Helvetica Light" w:hAnsi="Helvetica Light" w:cs="Arial" w:hint="eastAsia"/>
                            <w:sz w:val="28"/>
                          </w:rPr>
                        </w:pPr>
                        <w:hyperlink r:id="rId16" w:history="1">
                          <w:r w:rsidR="00737FC6" w:rsidRPr="00E33579">
                            <w:rPr>
                              <w:rFonts w:ascii="Helvetica Light" w:hAnsi="Helvetica Light" w:cs="Arial"/>
                              <w:sz w:val="28"/>
                            </w:rPr>
                            <w:t>y272hu@uwaterloo.ca</w:t>
                          </w:r>
                        </w:hyperlink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3" o:spid="_x0000_s1028" type="#_x0000_t75" style="position:absolute;left:-1;top:54429;width:198011;height:1987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/3&#10;evjFAAAA2gAAAA8AAABkcnMvZG93bnJldi54bWxEj0FrwkAUhO8F/8PyhF5EN01pkdRVtJCix1gt&#10;eHvNviYh2bchuybpv3cLBY/DzHzDrDajaURPnassK3haRCCIc6srLhScPtP5EoTzyBoby6Tglxxs&#10;1pOHFSbaDpxRf/SFCBB2CSoovW8TKV1ekkG3sC1x8H5sZ9AH2RVSdzgEuGlkHEWv0mDFYaHElt5L&#10;yuvj1SiYXXbXSz47F/X3PtNp/fF1yF5ipR6n4/YNhKfR38P/7b1W8Ax/V8INkOsb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v93r4xQAAANoAAAAPAAAAAAAAAAAAAAAAAJwC&#10;AABkcnMvZG93bnJldi54bWxQSwUGAAAAAAQABAD3AAAAjgMAAAAA&#10;">
                  <v:imagedata r:id="rId17" o:title=""/>
                  <v:path arrowok="t"/>
                </v:shape>
                <v:shape id="Picture_x0020_4" o:spid="_x0000_s1029" type="#_x0000_t75" style="position:absolute;left:-1;top:293915;width:187211;height:1854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8Y&#10;CsbEAAAA2gAAAA8AAABkcnMvZG93bnJldi54bWxEj1uLwjAUhN8X/A/hCL5p6mVFqlHECxbZffDy&#10;A47NsS02J6WJ2t1fbxaEfRxm5htmtmhMKR5Uu8Kygn4vAkGcWl1wpuB82nYnIJxH1lhaJgU/5GAx&#10;b33MMNb2yQd6HH0mAoRdjApy76tYSpfmZND1bEUcvKutDfog60zqGp8Bbko5iKKxNFhwWMixolVO&#10;6e14Nwr28neXJGv3Zfpmcx98DvXltvlWqtNullMQnhr/H363E61gBH9Xwg2Q8x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8YCsbEAAAA2gAAAA8AAAAAAAAAAAAAAAAAnAIA&#10;AGRycy9kb3ducmV2LnhtbFBLBQYAAAAABAAEAPcAAACNAwAAAAA=&#10;">
                  <v:imagedata r:id="rId18" o:title=""/>
                  <v:path arrowok="t"/>
                </v:shape>
                <v:shape id="Picture_x0020_5" o:spid="_x0000_s1030" type="#_x0000_t75" style="position:absolute;left:-1;top:511629;width:198011;height:196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PK&#10;lgvBAAAA2gAAAA8AAABkcnMvZG93bnJldi54bWxEj0+LwjAUxO8LfofwBG9r6ooi1SgiKOrNPwje&#10;ns2zKTYvpclq9dMbYWGPw8z8hpnMGluKO9W+cKyg101AEGdOF5wrOB6W3yMQPiBrLB2Tgid5mE1b&#10;XxNMtXvwju77kIsIYZ+iAhNClUrpM0MWfddVxNG7utpiiLLOpa7xEeG2lD9JMpQWC44LBitaGMpu&#10;+1+r4MUr03c6qwaX7VmuTrgZHsuzUp12Mx+DCNSE//Bfe60VDOBzJd4AOX0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PKlgvBAAAA2gAAAA8AAAAAAAAAAAAAAAAAnAIAAGRy&#10;cy9kb3ducmV2LnhtbFBLBQYAAAAABAAEAPcAAACKAwAAAAA=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 w:rsidR="00F91092">
        <w:rPr>
          <w:rFonts w:ascii="Helvetica Light" w:hAnsi="Helvetica Light" w:cs="Tahoma"/>
          <w:b w:val="0"/>
          <w:spacing w:val="-5"/>
          <w:kern w:val="32"/>
          <w:sz w:val="168"/>
          <w:szCs w:val="28"/>
        </w:rPr>
        <w:t>I</w:t>
      </w:r>
      <w:r w:rsidR="00C72882" w:rsidRPr="000F2A98">
        <w:rPr>
          <w:rFonts w:ascii="Helvetica Light" w:hAnsi="Helvetica Light" w:cs="Tahoma"/>
          <w:b w:val="0"/>
          <w:spacing w:val="-5"/>
          <w:kern w:val="32"/>
          <w:sz w:val="168"/>
          <w:szCs w:val="28"/>
        </w:rPr>
        <w:t>an</w:t>
      </w:r>
      <w:r w:rsidR="00C72882" w:rsidRPr="000F2A98">
        <w:rPr>
          <w:rFonts w:ascii="Helvetica Light" w:hAnsi="Helvetica Light" w:cs="Tahoma"/>
          <w:b w:val="0"/>
          <w:color w:val="00B0F0"/>
          <w:spacing w:val="-5"/>
          <w:kern w:val="32"/>
          <w:sz w:val="168"/>
          <w:szCs w:val="28"/>
        </w:rPr>
        <w:t>Hu</w:t>
      </w:r>
    </w:p>
    <w:p w14:paraId="24744FD3" w14:textId="58E9601C" w:rsidR="003847FC" w:rsidRPr="000F2A98" w:rsidRDefault="00C72882" w:rsidP="004F14DD">
      <w:pPr>
        <w:spacing w:line="240" w:lineRule="auto"/>
        <w:rPr>
          <w:rStyle w:val="Hyperlink"/>
          <w:rFonts w:ascii="Helvetica Light" w:hAnsi="Helvetica Light" w:hint="eastAsia"/>
          <w:color w:val="00B0F0"/>
        </w:rPr>
      </w:pPr>
      <w:r w:rsidRPr="000F2A98">
        <w:rPr>
          <w:rFonts w:ascii="Helvetica Light" w:hAnsi="Helvetica Light" w:cs="Arial"/>
          <w:sz w:val="22"/>
        </w:rPr>
        <w:t>University of Waterloo, 1B Software Engineering</w:t>
      </w:r>
    </w:p>
    <w:p w14:paraId="0C49492C" w14:textId="49382586" w:rsidR="003847FC" w:rsidRPr="000F2A98" w:rsidRDefault="004522D0" w:rsidP="003847FC">
      <w:pPr>
        <w:pStyle w:val="ContactDetails"/>
        <w:spacing w:before="60" w:after="0" w:line="240" w:lineRule="auto"/>
        <w:rPr>
          <w:rStyle w:val="Hyperlink"/>
          <w:rFonts w:ascii="Helvetica Light" w:hAnsi="Helvetica Light" w:hint="eastAsia"/>
          <w:color w:val="00B0F0"/>
        </w:rPr>
      </w:pPr>
      <w:r w:rsidRPr="000F2A98">
        <w:rPr>
          <w:rFonts w:ascii="Helvetica Light" w:hAnsi="Helvetica Light" w:cs="Arial"/>
          <w:noProof/>
          <w:color w:val="00B0F0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B768DD" wp14:editId="668ECEF1">
                <wp:simplePos x="0" y="0"/>
                <wp:positionH relativeFrom="column">
                  <wp:posOffset>-899795</wp:posOffset>
                </wp:positionH>
                <wp:positionV relativeFrom="paragraph">
                  <wp:posOffset>118598</wp:posOffset>
                </wp:positionV>
                <wp:extent cx="7885430" cy="2963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5430" cy="296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A048E" id="Straight_x0020_Connector_x0020_1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9.35pt" to="550.0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" strokecolor="#00b0f0"/>
            </w:pict>
          </mc:Fallback>
        </mc:AlternateContent>
      </w:r>
    </w:p>
    <w:p w14:paraId="37C916C6" w14:textId="2C72D594" w:rsidR="005F0C05" w:rsidRPr="00E33579" w:rsidRDefault="00E33579" w:rsidP="005F0C05">
      <w:pPr>
        <w:pStyle w:val="Heading1"/>
        <w:spacing w:before="60" w:after="60"/>
        <w:rPr>
          <w:rFonts w:ascii="Helvetica Light" w:hAnsi="Helvetica Light" w:hint="eastAsia"/>
          <w:bCs w:val="0"/>
          <w:sz w:val="32"/>
        </w:rPr>
      </w:pPr>
      <w:r w:rsidRPr="00E33579">
        <w:rPr>
          <w:rFonts w:ascii="Helvetica Light" w:hAnsi="Helvetica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B8E79" wp14:editId="6C057EF8">
                <wp:simplePos x="0" y="0"/>
                <wp:positionH relativeFrom="column">
                  <wp:posOffset>3728071</wp:posOffset>
                </wp:positionH>
                <wp:positionV relativeFrom="paragraph">
                  <wp:posOffset>277765</wp:posOffset>
                </wp:positionV>
                <wp:extent cx="2787029" cy="763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29" cy="763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8465C" w14:textId="77777777" w:rsidR="00C44E85" w:rsidRPr="000F2A98" w:rsidRDefault="00C44E85" w:rsidP="00C44E85">
                            <w:pPr>
                              <w:pStyle w:val="BodyText"/>
                              <w:spacing w:after="60"/>
                              <w:rPr>
                                <w:rFonts w:ascii="Helvetica Light" w:hAnsi="Helvetica Light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33579">
                              <w:rPr>
                                <w:rFonts w:ascii="Helvetica Light" w:hAnsi="Helvetica Light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Technologies</w:t>
                            </w:r>
                            <w:r w:rsidRPr="000F2A98">
                              <w:rPr>
                                <w:rFonts w:ascii="Helvetica Light" w:hAnsi="Helvetica Light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BA02A97" w14:textId="7429CFB3" w:rsidR="00C44E85" w:rsidRPr="000F2A98" w:rsidRDefault="00C44E85" w:rsidP="00C44E85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spacing w:after="60"/>
                              <w:rPr>
                                <w:rFonts w:ascii="Helvetica Light" w:hAnsi="Helvetica Light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F2A98">
                              <w:rPr>
                                <w:rFonts w:ascii="Helvetica Light" w:hAnsi="Helvetica Light"/>
                                <w:color w:val="000000" w:themeColor="text1"/>
                                <w:sz w:val="24"/>
                                <w:szCs w:val="24"/>
                              </w:rPr>
                              <w:t>Git, Eclipse, Bootstrap</w:t>
                            </w:r>
                            <w:r w:rsidR="00127F7F">
                              <w:rPr>
                                <w:rFonts w:ascii="Helvetica Light" w:hAnsi="Helvetica Light"/>
                                <w:color w:val="000000" w:themeColor="text1"/>
                                <w:sz w:val="24"/>
                                <w:szCs w:val="24"/>
                              </w:rPr>
                              <w:t>, Node.js</w:t>
                            </w:r>
                            <w:r w:rsidR="000F2A98" w:rsidRPr="000F2A98">
                              <w:rPr>
                                <w:rFonts w:ascii="Helvetica Light" w:hAnsi="Helvetica Light"/>
                                <w:color w:val="000000" w:themeColor="text1"/>
                                <w:sz w:val="24"/>
                                <w:szCs w:val="24"/>
                              </w:rPr>
                              <w:t>, UML</w:t>
                            </w:r>
                          </w:p>
                          <w:p w14:paraId="08F2C3C9" w14:textId="77777777" w:rsidR="00C44E85" w:rsidRPr="000F2A98" w:rsidRDefault="00C44E85">
                            <w:pPr>
                              <w:rPr>
                                <w:rFonts w:ascii="Helvetica Light" w:hAnsi="Helvetica Light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8E79" id="Text_x0020_Box_x0020_6" o:spid="_x0000_s1031" type="#_x0000_t202" style="position:absolute;margin-left:293.55pt;margin-top:21.85pt;width:219.4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" filled="f" stroked="f">
                <v:textbox>
                  <w:txbxContent>
                    <w:p w14:paraId="5DA8465C" w14:textId="77777777" w:rsidR="00C44E85" w:rsidRPr="000F2A98" w:rsidRDefault="00C44E85" w:rsidP="00C44E85">
                      <w:pPr>
                        <w:pStyle w:val="BodyText"/>
                        <w:spacing w:after="60"/>
                        <w:rPr>
                          <w:rFonts w:ascii="Helvetica Light" w:hAnsi="Helvetica Light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E33579">
                        <w:rPr>
                          <w:rFonts w:ascii="Helvetica Light" w:hAnsi="Helvetica Light"/>
                          <w:b/>
                          <w:color w:val="000000" w:themeColor="text1"/>
                          <w:sz w:val="24"/>
                          <w:szCs w:val="24"/>
                        </w:rPr>
                        <w:t>Technologies</w:t>
                      </w:r>
                      <w:r w:rsidRPr="000F2A98">
                        <w:rPr>
                          <w:rFonts w:ascii="Helvetica Light" w:hAnsi="Helvetica Light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1BA02A97" w14:textId="7429CFB3" w:rsidR="00C44E85" w:rsidRPr="000F2A98" w:rsidRDefault="00C44E85" w:rsidP="00C44E85">
                      <w:pPr>
                        <w:pStyle w:val="BodyText"/>
                        <w:numPr>
                          <w:ilvl w:val="0"/>
                          <w:numId w:val="32"/>
                        </w:numPr>
                        <w:spacing w:after="60"/>
                        <w:rPr>
                          <w:rFonts w:ascii="Helvetica Light" w:hAnsi="Helvetica Light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0F2A98">
                        <w:rPr>
                          <w:rFonts w:ascii="Helvetica Light" w:hAnsi="Helvetica Light"/>
                          <w:color w:val="000000" w:themeColor="text1"/>
                          <w:sz w:val="24"/>
                          <w:szCs w:val="24"/>
                        </w:rPr>
                        <w:t>Git, Eclipse, Bootstrap</w:t>
                      </w:r>
                      <w:r w:rsidR="00127F7F">
                        <w:rPr>
                          <w:rFonts w:ascii="Helvetica Light" w:hAnsi="Helvetica Light"/>
                          <w:color w:val="000000" w:themeColor="text1"/>
                          <w:sz w:val="24"/>
                          <w:szCs w:val="24"/>
                        </w:rPr>
                        <w:t>, Node.js</w:t>
                      </w:r>
                      <w:r w:rsidR="000F2A98" w:rsidRPr="000F2A98">
                        <w:rPr>
                          <w:rFonts w:ascii="Helvetica Light" w:hAnsi="Helvetica Light"/>
                          <w:color w:val="000000" w:themeColor="text1"/>
                          <w:sz w:val="24"/>
                          <w:szCs w:val="24"/>
                        </w:rPr>
                        <w:t>, UML</w:t>
                      </w:r>
                    </w:p>
                    <w:p w14:paraId="08F2C3C9" w14:textId="77777777" w:rsidR="00C44E85" w:rsidRPr="000F2A98" w:rsidRDefault="00C44E85">
                      <w:pPr>
                        <w:rPr>
                          <w:rFonts w:ascii="Helvetica Light" w:hAnsi="Helvetica Light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098" w:rsidRPr="00E33579">
        <w:rPr>
          <w:rFonts w:ascii="Helvetica Light" w:hAnsi="Helvetica Light"/>
          <w:bCs w:val="0"/>
          <w:sz w:val="32"/>
        </w:rPr>
        <w:t>Skills</w:t>
      </w:r>
    </w:p>
    <w:p w14:paraId="6628FF82" w14:textId="4A714891" w:rsidR="00353098" w:rsidRPr="00E33579" w:rsidRDefault="000142FA" w:rsidP="00353098">
      <w:pPr>
        <w:pStyle w:val="BodyText"/>
        <w:spacing w:after="60"/>
        <w:rPr>
          <w:rFonts w:ascii="Helvetica Light" w:eastAsiaTheme="majorEastAsia" w:hAnsi="Helvetica Light" w:cstheme="majorBidi" w:hint="eastAsia"/>
          <w:b/>
          <w:color w:val="000000" w:themeColor="text1"/>
          <w:sz w:val="22"/>
        </w:rPr>
      </w:pPr>
      <w:sdt>
        <w:sdtPr>
          <w:rPr>
            <w:rFonts w:ascii="Helvetica Light" w:hAnsi="Helvetica Light"/>
            <w:sz w:val="24"/>
            <w:szCs w:val="24"/>
          </w:rPr>
          <w:id w:val="2036913168"/>
          <w:placeholder>
            <w:docPart w:val="7F3195C38367504EAC80D9C954048E65"/>
          </w:placeholder>
        </w:sdtPr>
        <w:sdtEndPr>
          <w:rPr>
            <w:b/>
          </w:rPr>
        </w:sdtEndPr>
        <w:sdtContent>
          <w:r w:rsidR="00353098" w:rsidRPr="00E33579">
            <w:rPr>
              <w:rFonts w:ascii="Helvetica Light" w:hAnsi="Helvetica Light"/>
              <w:b/>
              <w:color w:val="000000" w:themeColor="text1"/>
              <w:sz w:val="24"/>
              <w:szCs w:val="24"/>
            </w:rPr>
            <w:t>Languages:</w:t>
          </w:r>
          <w:r w:rsidR="00353098" w:rsidRPr="00E33579">
            <w:rPr>
              <w:rFonts w:ascii="Helvetica Light" w:hAnsi="Helvetica Light"/>
              <w:b/>
              <w:sz w:val="24"/>
              <w:szCs w:val="24"/>
            </w:rPr>
            <w:t xml:space="preserve"> </w:t>
          </w:r>
        </w:sdtContent>
      </w:sdt>
    </w:p>
    <w:p w14:paraId="07BC10F9" w14:textId="3C20BA44" w:rsidR="00E832FC" w:rsidRPr="000F2A98" w:rsidRDefault="00353098" w:rsidP="00E832FC">
      <w:pPr>
        <w:pStyle w:val="BodyText"/>
        <w:numPr>
          <w:ilvl w:val="0"/>
          <w:numId w:val="31"/>
        </w:numPr>
        <w:spacing w:after="0"/>
        <w:rPr>
          <w:rFonts w:ascii="Helvetica Light" w:hAnsi="Helvetica Light" w:hint="eastAsia"/>
          <w:sz w:val="22"/>
        </w:rPr>
      </w:pPr>
      <w:r w:rsidRPr="000F2A98">
        <w:rPr>
          <w:rFonts w:ascii="Helvetica Light" w:hAnsi="Helvetica Light"/>
          <w:sz w:val="22"/>
        </w:rPr>
        <w:t>Experienced in</w:t>
      </w:r>
      <w:r w:rsidR="00E832FC" w:rsidRPr="000F2A98">
        <w:rPr>
          <w:rFonts w:ascii="Helvetica Light" w:hAnsi="Helvetica Light"/>
          <w:sz w:val="22"/>
        </w:rPr>
        <w:t xml:space="preserve"> Java, C++</w:t>
      </w:r>
    </w:p>
    <w:p w14:paraId="2516BE36" w14:textId="748BE446" w:rsidR="00E832FC" w:rsidRPr="000F2A98" w:rsidRDefault="00E832FC" w:rsidP="00E832FC">
      <w:pPr>
        <w:pStyle w:val="BodyText"/>
        <w:numPr>
          <w:ilvl w:val="0"/>
          <w:numId w:val="31"/>
        </w:numPr>
        <w:spacing w:after="0"/>
        <w:rPr>
          <w:rFonts w:ascii="Helvetica Light" w:hAnsi="Helvetica Light" w:hint="eastAsia"/>
          <w:sz w:val="22"/>
        </w:rPr>
      </w:pPr>
      <w:r w:rsidRPr="000F2A98">
        <w:rPr>
          <w:rFonts w:ascii="Helvetica Light" w:hAnsi="Helvetica Light"/>
          <w:sz w:val="22"/>
        </w:rPr>
        <w:t>Familiar with C, Arduino, HTML</w:t>
      </w:r>
    </w:p>
    <w:p w14:paraId="20D20675" w14:textId="77777777" w:rsidR="00353098" w:rsidRPr="000F2A98" w:rsidRDefault="00353098" w:rsidP="00B55B9E">
      <w:pPr>
        <w:pStyle w:val="Heading1"/>
        <w:spacing w:before="0" w:after="60"/>
        <w:rPr>
          <w:rFonts w:ascii="Helvetica Light" w:hAnsi="Helvetica Light" w:hint="eastAsia"/>
          <w:b w:val="0"/>
          <w:bCs w:val="0"/>
          <w:sz w:val="32"/>
        </w:rPr>
      </w:pPr>
    </w:p>
    <w:p w14:paraId="58A09B4F" w14:textId="77777777" w:rsidR="00301DD0" w:rsidRPr="00E33579" w:rsidRDefault="00301DD0" w:rsidP="00301DD0">
      <w:pPr>
        <w:pStyle w:val="Heading1"/>
        <w:spacing w:before="60" w:after="60"/>
        <w:rPr>
          <w:rFonts w:ascii="Helvetica Light" w:hAnsi="Helvetica Light" w:hint="eastAsia"/>
          <w:bCs w:val="0"/>
          <w:sz w:val="32"/>
        </w:rPr>
      </w:pPr>
      <w:r w:rsidRPr="00E33579">
        <w:rPr>
          <w:rFonts w:ascii="Helvetica Light" w:hAnsi="Helvetica Light"/>
          <w:bCs w:val="0"/>
          <w:sz w:val="32"/>
        </w:rPr>
        <w:t>Projects</w:t>
      </w:r>
    </w:p>
    <w:sdt>
      <w:sdtPr>
        <w:rPr>
          <w:rFonts w:ascii="Helvetica Light" w:hAnsi="Helvetica Light"/>
          <w:b w:val="0"/>
          <w:bCs w:val="0"/>
          <w:sz w:val="24"/>
          <w:szCs w:val="24"/>
        </w:rPr>
        <w:id w:val="-1278864278"/>
        <w:placeholder>
          <w:docPart w:val="FA52835B2C495149BFF66BC384B31034"/>
        </w:placeholder>
      </w:sdtPr>
      <w:sdtEndPr>
        <w:rPr>
          <w:sz w:val="22"/>
          <w:szCs w:val="22"/>
        </w:rPr>
      </w:sdtEndPr>
      <w:sdtContent>
        <w:p w14:paraId="5B254A35" w14:textId="2B572D1F" w:rsidR="00B55B9E" w:rsidRDefault="00B55B9E" w:rsidP="00B55B9E">
          <w:pPr>
            <w:pStyle w:val="Heading2"/>
            <w:spacing w:before="0" w:after="60"/>
            <w:rPr>
              <w:rFonts w:ascii="Helvetica Light" w:hAnsi="Helvetica Light"/>
              <w:b w:val="0"/>
              <w:bCs w:val="0"/>
              <w:sz w:val="24"/>
              <w:szCs w:val="24"/>
            </w:rPr>
          </w:pPr>
          <w:hyperlink r:id="rId20" w:history="1">
            <w:r>
              <w:rPr>
                <w:rFonts w:ascii="Helvetica Light" w:hAnsi="Helvetica Light"/>
                <w:bCs w:val="0"/>
                <w:sz w:val="24"/>
                <w:szCs w:val="24"/>
              </w:rPr>
              <w:t>IBM Watson Developer Challenge</w:t>
            </w:r>
          </w:hyperlink>
          <w:r>
            <w:rPr>
              <w:rFonts w:ascii="Helvetica Light" w:hAnsi="Helvetica Light"/>
              <w:b w:val="0"/>
              <w:bCs w:val="0"/>
              <w:sz w:val="24"/>
              <w:szCs w:val="24"/>
            </w:rPr>
            <w:tab/>
            <w:t>Ongoing</w:t>
          </w:r>
          <w:bookmarkStart w:id="0" w:name="_GoBack"/>
          <w:bookmarkEnd w:id="0"/>
        </w:p>
        <w:p w14:paraId="3441FAC2" w14:textId="6CBEE680" w:rsidR="00127F7F" w:rsidRPr="00127F7F" w:rsidRDefault="00127F7F" w:rsidP="00127F7F">
          <w:pPr>
            <w:pStyle w:val="Heading2"/>
            <w:numPr>
              <w:ilvl w:val="0"/>
              <w:numId w:val="24"/>
            </w:numPr>
            <w:spacing w:before="0" w:after="60"/>
            <w:rPr>
              <w:rFonts w:ascii="Helvetica Light" w:hAnsi="Helvetica Light"/>
              <w:b w:val="0"/>
              <w:bCs w:val="0"/>
              <w:sz w:val="22"/>
              <w:szCs w:val="22"/>
            </w:rPr>
          </w:pPr>
          <w:r>
            <w:rPr>
              <w:rFonts w:ascii="Helvetica Light" w:hAnsi="Helvetica Light"/>
              <w:b w:val="0"/>
              <w:bCs w:val="0"/>
              <w:sz w:val="22"/>
              <w:szCs w:val="22"/>
            </w:rPr>
            <w:t xml:space="preserve">A website built with </w:t>
          </w:r>
          <w:r>
            <w:rPr>
              <w:rFonts w:ascii="Helvetica Light" w:hAnsi="Helvetica Light"/>
              <w:b w:val="0"/>
              <w:bCs w:val="0"/>
              <w:color w:val="00B0F0"/>
              <w:sz w:val="22"/>
              <w:szCs w:val="22"/>
            </w:rPr>
            <w:t>N</w:t>
          </w:r>
          <w:r w:rsidRPr="00127F7F">
            <w:rPr>
              <w:rFonts w:ascii="Helvetica Light" w:hAnsi="Helvetica Light"/>
              <w:b w:val="0"/>
              <w:bCs w:val="0"/>
              <w:color w:val="00B0F0"/>
              <w:sz w:val="22"/>
              <w:szCs w:val="22"/>
            </w:rPr>
            <w:t>ode.js</w:t>
          </w:r>
          <w:r>
            <w:rPr>
              <w:rFonts w:ascii="Helvetica Light" w:hAnsi="Helvetica Light"/>
              <w:b w:val="0"/>
              <w:bCs w:val="0"/>
              <w:sz w:val="22"/>
              <w:szCs w:val="22"/>
            </w:rPr>
            <w:t xml:space="preserve"> and </w:t>
          </w:r>
          <w:r w:rsidRPr="00127F7F">
            <w:rPr>
              <w:rFonts w:ascii="Helvetica Light" w:hAnsi="Helvetica Light"/>
              <w:b w:val="0"/>
              <w:bCs w:val="0"/>
              <w:color w:val="00B0F0"/>
              <w:sz w:val="22"/>
              <w:szCs w:val="22"/>
            </w:rPr>
            <w:t>Bootstrap</w:t>
          </w:r>
          <w:r>
            <w:rPr>
              <w:rFonts w:ascii="Helvetica Light" w:hAnsi="Helvetica Light"/>
              <w:b w:val="0"/>
              <w:bCs w:val="0"/>
              <w:sz w:val="22"/>
              <w:szCs w:val="22"/>
            </w:rPr>
            <w:t>, which uses the Watson news and document analytics API to generate a score based on popularity and reception of products</w:t>
          </w:r>
        </w:p>
        <w:p w14:paraId="179A251E" w14:textId="3EF43522" w:rsidR="00B55B9E" w:rsidRDefault="00B55B9E" w:rsidP="00301DD0">
          <w:pPr>
            <w:pStyle w:val="Heading2"/>
            <w:spacing w:before="0" w:after="60"/>
            <w:rPr>
              <w:rFonts w:ascii="Helvetica Light" w:hAnsi="Helvetica Light"/>
              <w:b w:val="0"/>
              <w:bCs w:val="0"/>
              <w:sz w:val="24"/>
              <w:szCs w:val="24"/>
            </w:rPr>
          </w:pPr>
          <w:hyperlink r:id="rId21" w:history="1">
            <w:r w:rsidR="00B079E0" w:rsidRPr="00B55B9E">
              <w:rPr>
                <w:rFonts w:ascii="Helvetica Light" w:hAnsi="Helvetica Light"/>
                <w:bCs w:val="0"/>
                <w:sz w:val="24"/>
                <w:szCs w:val="24"/>
              </w:rPr>
              <w:t>Personal Website</w:t>
            </w:r>
          </w:hyperlink>
          <w:r w:rsidR="00B079E0">
            <w:rPr>
              <w:rFonts w:ascii="Helvetica Light" w:hAnsi="Helvetica Light"/>
              <w:b w:val="0"/>
              <w:bCs w:val="0"/>
              <w:sz w:val="24"/>
              <w:szCs w:val="24"/>
            </w:rPr>
            <w:tab/>
          </w:r>
          <w:r>
            <w:rPr>
              <w:rFonts w:ascii="Helvetica Light" w:hAnsi="Helvetica Light"/>
              <w:b w:val="0"/>
              <w:bCs w:val="0"/>
              <w:sz w:val="24"/>
              <w:szCs w:val="24"/>
            </w:rPr>
            <w:t>Ongoing</w:t>
          </w:r>
        </w:p>
        <w:p w14:paraId="57C55542" w14:textId="17B21EF6" w:rsidR="00B079E0" w:rsidRPr="00B55B9E" w:rsidRDefault="00B55B9E" w:rsidP="00B55B9E">
          <w:pPr>
            <w:pStyle w:val="Heading2"/>
            <w:numPr>
              <w:ilvl w:val="0"/>
              <w:numId w:val="24"/>
            </w:numPr>
            <w:spacing w:before="0" w:after="60"/>
            <w:rPr>
              <w:rFonts w:ascii="Helvetica Light" w:hAnsi="Helvetica Light"/>
              <w:b w:val="0"/>
              <w:bCs w:val="0"/>
              <w:sz w:val="22"/>
              <w:szCs w:val="22"/>
            </w:rPr>
          </w:pPr>
          <w:r w:rsidRPr="00B55B9E">
            <w:rPr>
              <w:rFonts w:ascii="Helvetica Light" w:hAnsi="Helvetica Light"/>
              <w:b w:val="0"/>
              <w:bCs w:val="0"/>
              <w:sz w:val="22"/>
              <w:szCs w:val="22"/>
            </w:rPr>
            <w:t xml:space="preserve">Built based on a </w:t>
          </w:r>
          <w:r w:rsidRPr="00B55B9E">
            <w:rPr>
              <w:rFonts w:ascii="Helvetica Light" w:hAnsi="Helvetica Light"/>
              <w:b w:val="0"/>
              <w:bCs w:val="0"/>
              <w:color w:val="00B0F0"/>
              <w:sz w:val="22"/>
              <w:szCs w:val="22"/>
            </w:rPr>
            <w:t>Bootstrap</w:t>
          </w:r>
          <w:r w:rsidRPr="00B55B9E">
            <w:rPr>
              <w:rFonts w:ascii="Helvetica Light" w:hAnsi="Helvetica Light"/>
              <w:b w:val="0"/>
              <w:bCs w:val="0"/>
              <w:sz w:val="22"/>
              <w:szCs w:val="22"/>
            </w:rPr>
            <w:t xml:space="preserve"> template with additional features such as embed YouTube video player</w:t>
          </w:r>
        </w:p>
      </w:sdtContent>
    </w:sdt>
    <w:p w14:paraId="422504B0" w14:textId="258B0DEA" w:rsidR="00301DD0" w:rsidRPr="000F2A98" w:rsidRDefault="000142FA" w:rsidP="00301DD0">
      <w:pPr>
        <w:pStyle w:val="Heading2"/>
        <w:spacing w:before="0" w:after="60"/>
        <w:rPr>
          <w:rFonts w:ascii="Helvetica Light" w:hAnsi="Helvetica Light" w:hint="eastAsia"/>
          <w:b w:val="0"/>
          <w:bCs w:val="0"/>
          <w:sz w:val="24"/>
          <w:szCs w:val="24"/>
        </w:rPr>
      </w:pPr>
      <w:hyperlink r:id="rId22" w:history="1">
        <w:r w:rsidR="00301DD0" w:rsidRPr="00E33579">
          <w:rPr>
            <w:rFonts w:ascii="Helvetica Light" w:hAnsi="Helvetica Light"/>
            <w:bCs w:val="0"/>
            <w:sz w:val="24"/>
            <w:szCs w:val="24"/>
          </w:rPr>
          <w:t>Tet</w:t>
        </w:r>
        <w:r w:rsidR="00301DD0" w:rsidRPr="00E33579">
          <w:rPr>
            <w:rFonts w:ascii="Helvetica Light" w:hAnsi="Helvetica Light"/>
            <w:bCs w:val="0"/>
            <w:sz w:val="24"/>
            <w:szCs w:val="24"/>
          </w:rPr>
          <w:t>r</w:t>
        </w:r>
        <w:r w:rsidR="00301DD0" w:rsidRPr="00E33579">
          <w:rPr>
            <w:rFonts w:ascii="Helvetica Light" w:hAnsi="Helvetica Light"/>
            <w:bCs w:val="0"/>
            <w:sz w:val="24"/>
            <w:szCs w:val="24"/>
          </w:rPr>
          <w:t>omino Simulator</w:t>
        </w:r>
      </w:hyperlink>
      <w:r w:rsidR="00ED6586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</w:t>
      </w:r>
      <w:r w:rsidR="004F14DD" w:rsidRPr="000F2A98">
        <w:rPr>
          <w:rFonts w:ascii="Helvetica Light" w:hAnsi="Helvetica Light"/>
          <w:b w:val="0"/>
          <w:bCs w:val="0"/>
          <w:sz w:val="24"/>
          <w:szCs w:val="24"/>
        </w:rPr>
        <w:tab/>
        <w:t>Oct 2015 – Dec</w:t>
      </w:r>
      <w:r w:rsidR="00301DD0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2015</w:t>
      </w:r>
    </w:p>
    <w:p w14:paraId="02132F15" w14:textId="0EB85A0C" w:rsidR="00301DD0" w:rsidRPr="000F2A98" w:rsidRDefault="005450F1" w:rsidP="00301DD0">
      <w:pPr>
        <w:pStyle w:val="Heading2"/>
        <w:numPr>
          <w:ilvl w:val="0"/>
          <w:numId w:val="24"/>
        </w:numPr>
        <w:spacing w:before="0" w:after="60"/>
        <w:rPr>
          <w:rFonts w:ascii="Helvetica Light" w:hAnsi="Helvetica Light" w:hint="eastAsia"/>
          <w:b w:val="0"/>
          <w:bCs w:val="0"/>
          <w:sz w:val="22"/>
          <w:szCs w:val="22"/>
        </w:rPr>
      </w:pPr>
      <w:r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Tetris game developed using </w:t>
      </w:r>
      <w:r w:rsidRPr="000F2A98">
        <w:rPr>
          <w:rFonts w:ascii="Helvetica Light" w:hAnsi="Helvetica Light"/>
          <w:b w:val="0"/>
          <w:bCs w:val="0"/>
          <w:color w:val="00B0F0"/>
          <w:sz w:val="22"/>
          <w:szCs w:val="22"/>
        </w:rPr>
        <w:t>Processing</w:t>
      </w:r>
      <w:r w:rsidR="000F2A98"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, a variation of </w:t>
      </w:r>
      <w:r w:rsidR="000F2A98" w:rsidRPr="000F2A98">
        <w:rPr>
          <w:rFonts w:ascii="Helvetica Light" w:hAnsi="Helvetica Light"/>
          <w:b w:val="0"/>
          <w:bCs w:val="0"/>
          <w:color w:val="00B0F0"/>
          <w:sz w:val="22"/>
          <w:szCs w:val="22"/>
        </w:rPr>
        <w:t>Java</w:t>
      </w:r>
      <w:r w:rsidR="00E33579">
        <w:rPr>
          <w:rFonts w:ascii="Helvetica Light" w:hAnsi="Helvetica Light"/>
          <w:b w:val="0"/>
          <w:bCs w:val="0"/>
          <w:sz w:val="22"/>
          <w:szCs w:val="22"/>
        </w:rPr>
        <w:t>,</w:t>
      </w:r>
      <w:r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 controlled using the Launchpad microcontroller</w:t>
      </w:r>
    </w:p>
    <w:p w14:paraId="7B39ADD5" w14:textId="1E77D35E" w:rsidR="005450F1" w:rsidRPr="000F2A98" w:rsidRDefault="005450F1" w:rsidP="005450F1">
      <w:pPr>
        <w:pStyle w:val="Heading2"/>
        <w:numPr>
          <w:ilvl w:val="0"/>
          <w:numId w:val="24"/>
        </w:numPr>
        <w:spacing w:before="0" w:after="60"/>
        <w:rPr>
          <w:rFonts w:ascii="Helvetica Light" w:hAnsi="Helvetica Light" w:hint="eastAsia"/>
          <w:b w:val="0"/>
          <w:bCs w:val="0"/>
          <w:sz w:val="22"/>
          <w:szCs w:val="22"/>
        </w:rPr>
      </w:pPr>
      <w:r w:rsidRPr="000F2A98">
        <w:rPr>
          <w:rFonts w:ascii="Helvetica Light" w:hAnsi="Helvetica Light"/>
          <w:b w:val="0"/>
          <w:bCs w:val="0"/>
          <w:sz w:val="22"/>
          <w:szCs w:val="22"/>
        </w:rPr>
        <w:t>Developed serial communication between the computer and the microcontroller</w:t>
      </w:r>
    </w:p>
    <w:p w14:paraId="15AED7BE" w14:textId="1FF2B9AC" w:rsidR="005450F1" w:rsidRPr="000F2A98" w:rsidRDefault="00F91092" w:rsidP="005450F1">
      <w:pPr>
        <w:pStyle w:val="Heading2"/>
        <w:numPr>
          <w:ilvl w:val="0"/>
          <w:numId w:val="24"/>
        </w:numPr>
        <w:spacing w:before="0" w:after="60"/>
        <w:rPr>
          <w:rFonts w:ascii="Helvetica Light" w:hAnsi="Helvetica Light" w:hint="eastAsia"/>
          <w:b w:val="0"/>
          <w:bCs w:val="0"/>
          <w:sz w:val="22"/>
          <w:szCs w:val="22"/>
        </w:rPr>
      </w:pPr>
      <w:r>
        <w:rPr>
          <w:rFonts w:ascii="Helvetica Light" w:hAnsi="Helvetica Light"/>
          <w:b w:val="0"/>
          <w:bCs w:val="0"/>
          <w:sz w:val="22"/>
          <w:szCs w:val="22"/>
        </w:rPr>
        <w:t xml:space="preserve">Implemented Tetris graphics and game logics in modular and </w:t>
      </w:r>
      <w:r>
        <w:rPr>
          <w:rFonts w:ascii="Helvetica Light" w:hAnsi="Helvetica Light" w:hint="eastAsia"/>
          <w:b w:val="0"/>
          <w:bCs w:val="0"/>
          <w:sz w:val="22"/>
          <w:szCs w:val="22"/>
        </w:rPr>
        <w:t>maintainable</w:t>
      </w:r>
      <w:r>
        <w:rPr>
          <w:rFonts w:ascii="Helvetica Light" w:hAnsi="Helvetica Light"/>
          <w:b w:val="0"/>
          <w:bCs w:val="0"/>
          <w:sz w:val="22"/>
          <w:szCs w:val="22"/>
        </w:rPr>
        <w:t xml:space="preserve"> ways</w:t>
      </w:r>
    </w:p>
    <w:p w14:paraId="6D5871E1" w14:textId="30957B47" w:rsidR="00301DD0" w:rsidRPr="000F2A98" w:rsidRDefault="000142FA" w:rsidP="00301DD0">
      <w:pPr>
        <w:pStyle w:val="Heading2"/>
        <w:spacing w:before="0" w:after="60"/>
        <w:rPr>
          <w:rFonts w:ascii="Helvetica Light" w:hAnsi="Helvetica Light" w:hint="eastAsia"/>
          <w:b w:val="0"/>
          <w:bCs w:val="0"/>
          <w:sz w:val="24"/>
          <w:szCs w:val="24"/>
        </w:rPr>
      </w:pPr>
      <w:sdt>
        <w:sdtPr>
          <w:rPr>
            <w:rFonts w:ascii="Helvetica Light" w:hAnsi="Helvetica Light"/>
            <w:b w:val="0"/>
            <w:bCs w:val="0"/>
            <w:sz w:val="24"/>
            <w:szCs w:val="24"/>
          </w:rPr>
          <w:id w:val="-216209400"/>
          <w:placeholder>
            <w:docPart w:val="992C556D289E594989EA0A6B6E78CB48"/>
          </w:placeholder>
        </w:sdtPr>
        <w:sdtEndPr/>
        <w:sdtContent>
          <w:hyperlink r:id="rId23" w:history="1">
            <w:r w:rsidR="00301DD0" w:rsidRPr="00E33579">
              <w:rPr>
                <w:rFonts w:ascii="Helvetica Light" w:hAnsi="Helvetica Light"/>
                <w:bCs w:val="0"/>
                <w:sz w:val="24"/>
                <w:szCs w:val="24"/>
              </w:rPr>
              <w:t>Mayo</w:t>
            </w:r>
          </w:hyperlink>
          <w:r w:rsidR="00301DD0" w:rsidRPr="00E33579">
            <w:rPr>
              <w:rFonts w:ascii="Helvetica Light" w:hAnsi="Helvetica Light"/>
              <w:bCs w:val="0"/>
              <w:sz w:val="24"/>
              <w:szCs w:val="24"/>
            </w:rPr>
            <w:t xml:space="preserve"> </w:t>
          </w:r>
        </w:sdtContent>
      </w:sdt>
      <w:r w:rsidR="004F14DD" w:rsidRPr="000F2A98">
        <w:rPr>
          <w:rFonts w:ascii="Helvetica Light" w:hAnsi="Helvetica Light"/>
          <w:b w:val="0"/>
          <w:bCs w:val="0"/>
          <w:sz w:val="24"/>
          <w:szCs w:val="24"/>
        </w:rPr>
        <w:tab/>
        <w:t>Oct 2015 – Dec</w:t>
      </w:r>
      <w:r w:rsidR="00301DD0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2015</w:t>
      </w:r>
    </w:p>
    <w:p w14:paraId="794987DA" w14:textId="7A9D3EB1" w:rsidR="00301DD0" w:rsidRPr="000F2A98" w:rsidRDefault="00B079E0" w:rsidP="00301DD0">
      <w:pPr>
        <w:pStyle w:val="Heading2"/>
        <w:numPr>
          <w:ilvl w:val="0"/>
          <w:numId w:val="28"/>
        </w:numPr>
        <w:spacing w:before="0" w:after="60"/>
        <w:rPr>
          <w:rFonts w:ascii="Helvetica Light" w:hAnsi="Helvetica Light" w:hint="eastAsia"/>
          <w:b w:val="0"/>
          <w:bCs w:val="0"/>
          <w:sz w:val="22"/>
          <w:szCs w:val="22"/>
        </w:rPr>
      </w:pPr>
      <w:r>
        <w:rPr>
          <w:rFonts w:ascii="Helvetica Light" w:hAnsi="Helvetica Light"/>
          <w:b w:val="0"/>
          <w:bCs w:val="0"/>
          <w:sz w:val="22"/>
          <w:szCs w:val="22"/>
        </w:rPr>
        <w:t>Gesture-</w:t>
      </w:r>
      <w:r w:rsidR="00301DD0"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controlled painting software </w:t>
      </w:r>
      <w:r w:rsidR="002A6E25">
        <w:rPr>
          <w:rFonts w:ascii="Helvetica Light" w:hAnsi="Helvetica Light"/>
          <w:b w:val="0"/>
          <w:bCs w:val="0"/>
          <w:sz w:val="22"/>
          <w:szCs w:val="22"/>
        </w:rPr>
        <w:t>developed in</w:t>
      </w:r>
      <w:r w:rsidR="00301DD0"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 </w:t>
      </w:r>
      <w:r w:rsidR="00301DD0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Java</w:t>
      </w:r>
      <w:r w:rsidR="002A6E25">
        <w:rPr>
          <w:rFonts w:ascii="Helvetica Light" w:hAnsi="Helvetica Light"/>
          <w:b w:val="0"/>
          <w:bCs w:val="0"/>
          <w:sz w:val="22"/>
          <w:szCs w:val="22"/>
        </w:rPr>
        <w:t xml:space="preserve"> using the </w:t>
      </w:r>
      <w:r w:rsidR="002A6E25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 xml:space="preserve">Myo armband </w:t>
      </w:r>
      <w:r w:rsidR="002A6E25">
        <w:rPr>
          <w:rFonts w:ascii="Helvetica Light" w:hAnsi="Helvetica Light"/>
          <w:b w:val="0"/>
          <w:bCs w:val="0"/>
          <w:sz w:val="22"/>
          <w:szCs w:val="22"/>
        </w:rPr>
        <w:t xml:space="preserve">and the </w:t>
      </w:r>
      <w:r w:rsidR="002A6E25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Myo library</w:t>
      </w:r>
    </w:p>
    <w:p w14:paraId="71CF157F" w14:textId="20FCC1F9" w:rsidR="00301DD0" w:rsidRPr="000F2A98" w:rsidRDefault="00301DD0" w:rsidP="00301DD0">
      <w:pPr>
        <w:pStyle w:val="Heading2"/>
        <w:numPr>
          <w:ilvl w:val="0"/>
          <w:numId w:val="28"/>
        </w:numPr>
        <w:spacing w:before="0" w:after="60"/>
        <w:rPr>
          <w:rFonts w:ascii="Helvetica Light" w:hAnsi="Helvetica Light" w:hint="eastAsia"/>
          <w:b w:val="0"/>
          <w:bCs w:val="0"/>
          <w:sz w:val="22"/>
          <w:szCs w:val="22"/>
        </w:rPr>
      </w:pPr>
      <w:r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Utilized the </w:t>
      </w:r>
      <w:r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Swing</w:t>
      </w:r>
      <w:r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 and </w:t>
      </w:r>
      <w:r w:rsidR="005450F1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AWT</w:t>
      </w:r>
      <w:r w:rsidR="002A6E25">
        <w:rPr>
          <w:rFonts w:ascii="Helvetica Light" w:hAnsi="Helvetica Light"/>
          <w:b w:val="0"/>
          <w:bCs w:val="0"/>
          <w:sz w:val="22"/>
          <w:szCs w:val="22"/>
        </w:rPr>
        <w:t xml:space="preserve"> library for </w:t>
      </w:r>
      <w:r w:rsidR="005F42E1">
        <w:rPr>
          <w:rFonts w:ascii="Helvetica Light" w:hAnsi="Helvetica Light"/>
          <w:b w:val="0"/>
          <w:bCs w:val="0"/>
          <w:sz w:val="22"/>
          <w:szCs w:val="22"/>
        </w:rPr>
        <w:t>functions such as drawing, erasing, changing color and thickness, and saving to a file</w:t>
      </w:r>
    </w:p>
    <w:p w14:paraId="24731306" w14:textId="2A1E3D9B" w:rsidR="00301DD0" w:rsidRPr="000F2A98" w:rsidRDefault="000142FA" w:rsidP="00301DD0">
      <w:pPr>
        <w:pStyle w:val="Heading2"/>
        <w:spacing w:before="0" w:after="60"/>
        <w:rPr>
          <w:rFonts w:ascii="Helvetica Light" w:hAnsi="Helvetica Light" w:hint="eastAsia"/>
          <w:b w:val="0"/>
          <w:bCs w:val="0"/>
          <w:sz w:val="24"/>
          <w:szCs w:val="24"/>
        </w:rPr>
      </w:pPr>
      <w:sdt>
        <w:sdtPr>
          <w:rPr>
            <w:rFonts w:ascii="Helvetica Light" w:hAnsi="Helvetica Light"/>
            <w:b w:val="0"/>
            <w:bCs w:val="0"/>
            <w:sz w:val="24"/>
            <w:szCs w:val="24"/>
          </w:rPr>
          <w:id w:val="9459739"/>
          <w:placeholder>
            <w:docPart w:val="456A0386572DCC4D9511875D4CCB73A9"/>
          </w:placeholder>
        </w:sdtPr>
        <w:sdtEndPr/>
        <w:sdtContent>
          <w:r w:rsidR="00301DD0" w:rsidRPr="00E33579">
            <w:rPr>
              <w:rFonts w:ascii="Helvetica Light" w:hAnsi="Helvetica Light"/>
              <w:bCs w:val="0"/>
              <w:sz w:val="24"/>
              <w:szCs w:val="24"/>
            </w:rPr>
            <w:t>Dongerino Adventure</w:t>
          </w:r>
          <w:r w:rsidR="00301DD0" w:rsidRPr="000F2A98">
            <w:rPr>
              <w:rFonts w:ascii="Helvetica Light" w:hAnsi="Helvetica Light"/>
              <w:b w:val="0"/>
              <w:bCs w:val="0"/>
              <w:sz w:val="24"/>
              <w:szCs w:val="24"/>
            </w:rPr>
            <w:t xml:space="preserve"> </w:t>
          </w:r>
        </w:sdtContent>
      </w:sdt>
      <w:r w:rsidR="004F14DD" w:rsidRPr="000F2A98">
        <w:rPr>
          <w:rFonts w:ascii="Helvetica Light" w:hAnsi="Helvetica Light"/>
          <w:b w:val="0"/>
          <w:bCs w:val="0"/>
          <w:sz w:val="24"/>
          <w:szCs w:val="24"/>
        </w:rPr>
        <w:tab/>
        <w:t>Nov 2014 – Jan</w:t>
      </w:r>
      <w:r w:rsidR="00301DD0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2015</w:t>
      </w:r>
    </w:p>
    <w:p w14:paraId="01025643" w14:textId="1AECA3DE" w:rsidR="00301DD0" w:rsidRPr="00B079E0" w:rsidRDefault="00301DD0" w:rsidP="00301DD0">
      <w:pPr>
        <w:pStyle w:val="Heading2"/>
        <w:numPr>
          <w:ilvl w:val="0"/>
          <w:numId w:val="28"/>
        </w:numPr>
        <w:spacing w:before="0" w:after="60"/>
        <w:rPr>
          <w:rFonts w:ascii="Helvetica Light" w:hAnsi="Helvetica Light" w:hint="eastAsia"/>
          <w:b w:val="0"/>
          <w:bCs w:val="0"/>
          <w:color w:val="00B0F0"/>
          <w:sz w:val="22"/>
          <w:szCs w:val="22"/>
        </w:rPr>
      </w:pPr>
      <w:r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2D turn-based strategy game developed using </w:t>
      </w:r>
      <w:r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Java</w:t>
      </w:r>
      <w:r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 and </w:t>
      </w:r>
      <w:r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L</w:t>
      </w:r>
      <w:r w:rsidR="00B079E0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 xml:space="preserve">ightweight </w:t>
      </w:r>
      <w:r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J</w:t>
      </w:r>
      <w:r w:rsidR="00B079E0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 xml:space="preserve">ava </w:t>
      </w:r>
      <w:r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G</w:t>
      </w:r>
      <w:r w:rsidR="00B079E0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 xml:space="preserve">ame </w:t>
      </w:r>
      <w:r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L</w:t>
      </w:r>
      <w:r w:rsidR="00B079E0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ibrary</w:t>
      </w:r>
    </w:p>
    <w:p w14:paraId="6DAD812D" w14:textId="19004924" w:rsidR="00301DD0" w:rsidRPr="000F2A98" w:rsidRDefault="00B079E0" w:rsidP="00301DD0">
      <w:pPr>
        <w:pStyle w:val="Heading2"/>
        <w:numPr>
          <w:ilvl w:val="0"/>
          <w:numId w:val="28"/>
        </w:numPr>
        <w:spacing w:before="0" w:after="60"/>
        <w:rPr>
          <w:rFonts w:ascii="Helvetica Light" w:hAnsi="Helvetica Light" w:hint="eastAsia"/>
          <w:b w:val="0"/>
          <w:bCs w:val="0"/>
          <w:sz w:val="22"/>
          <w:szCs w:val="22"/>
        </w:rPr>
      </w:pPr>
      <w:r>
        <w:rPr>
          <w:rFonts w:ascii="Helvetica Light" w:hAnsi="Helvetica Light"/>
          <w:b w:val="0"/>
          <w:bCs w:val="0"/>
          <w:sz w:val="22"/>
          <w:szCs w:val="22"/>
        </w:rPr>
        <w:t>Implemented a game AI logic</w:t>
      </w:r>
      <w:r w:rsidR="00301DD0"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 </w:t>
      </w:r>
      <w:r>
        <w:rPr>
          <w:rFonts w:ascii="Helvetica Light" w:hAnsi="Helvetica Light"/>
          <w:b w:val="0"/>
          <w:bCs w:val="0"/>
          <w:sz w:val="22"/>
          <w:szCs w:val="22"/>
        </w:rPr>
        <w:t>using breath-first search and D</w:t>
      </w:r>
      <w:r w:rsidR="00301DD0"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ijkstra’s shortest path algorithm </w:t>
      </w:r>
    </w:p>
    <w:p w14:paraId="544F7E17" w14:textId="6D748CFD" w:rsidR="00301DD0" w:rsidRPr="000F2A98" w:rsidRDefault="000F2A98" w:rsidP="00301DD0">
      <w:pPr>
        <w:pStyle w:val="Heading2"/>
        <w:numPr>
          <w:ilvl w:val="0"/>
          <w:numId w:val="28"/>
        </w:numPr>
        <w:spacing w:before="0" w:after="60"/>
        <w:rPr>
          <w:rFonts w:ascii="Helvetica Light" w:hAnsi="Helvetica Light" w:hint="eastAsia"/>
          <w:b w:val="0"/>
          <w:bCs w:val="0"/>
          <w:sz w:val="22"/>
          <w:szCs w:val="22"/>
        </w:rPr>
      </w:pPr>
      <w:r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Designed </w:t>
      </w:r>
      <w:r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U</w:t>
      </w:r>
      <w:r w:rsidR="00B079E0" w:rsidRPr="00B079E0">
        <w:rPr>
          <w:rFonts w:ascii="Helvetica Light" w:hAnsi="Helvetica Light"/>
          <w:b w:val="0"/>
          <w:bCs w:val="0"/>
          <w:color w:val="00B0F0"/>
          <w:sz w:val="22"/>
          <w:szCs w:val="22"/>
        </w:rPr>
        <w:t>ML</w:t>
      </w:r>
      <w:r w:rsidR="00B079E0">
        <w:rPr>
          <w:rFonts w:ascii="Helvetica Light" w:hAnsi="Helvetica Light"/>
          <w:b w:val="0"/>
          <w:bCs w:val="0"/>
          <w:sz w:val="22"/>
          <w:szCs w:val="22"/>
        </w:rPr>
        <w:t xml:space="preserve"> diagram using object-</w:t>
      </w:r>
      <w:r w:rsidR="00301DD0" w:rsidRPr="000F2A98">
        <w:rPr>
          <w:rFonts w:ascii="Helvetica Light" w:hAnsi="Helvetica Light"/>
          <w:b w:val="0"/>
          <w:bCs w:val="0"/>
          <w:sz w:val="22"/>
          <w:szCs w:val="22"/>
        </w:rPr>
        <w:t xml:space="preserve">oriented design principles </w:t>
      </w:r>
    </w:p>
    <w:p w14:paraId="5A0F338E" w14:textId="084352FE" w:rsidR="00B55B9E" w:rsidRDefault="00301DD0" w:rsidP="00903EB5">
      <w:pPr>
        <w:pStyle w:val="Heading2"/>
        <w:numPr>
          <w:ilvl w:val="0"/>
          <w:numId w:val="28"/>
        </w:numPr>
        <w:spacing w:before="0" w:after="60"/>
        <w:rPr>
          <w:rFonts w:ascii="Helvetica Light" w:hAnsi="Helvetica Light"/>
          <w:b w:val="0"/>
          <w:bCs w:val="0"/>
          <w:sz w:val="22"/>
          <w:szCs w:val="22"/>
        </w:rPr>
      </w:pPr>
      <w:r w:rsidRPr="00127F7F">
        <w:rPr>
          <w:rFonts w:ascii="Helvetica Light" w:hAnsi="Helvetica Light"/>
          <w:b w:val="0"/>
          <w:bCs w:val="0"/>
          <w:sz w:val="22"/>
          <w:szCs w:val="22"/>
        </w:rPr>
        <w:t>Developed the core engine of the game</w:t>
      </w:r>
      <w:r w:rsidR="00B079E0" w:rsidRPr="00127F7F">
        <w:rPr>
          <w:rFonts w:ascii="Helvetica Light" w:hAnsi="Helvetica Light"/>
          <w:b w:val="0"/>
          <w:bCs w:val="0"/>
          <w:sz w:val="22"/>
          <w:szCs w:val="22"/>
        </w:rPr>
        <w:t>,</w:t>
      </w:r>
      <w:r w:rsidRPr="00127F7F">
        <w:rPr>
          <w:rFonts w:ascii="Helvetica Light" w:hAnsi="Helvetica Light"/>
          <w:b w:val="0"/>
          <w:bCs w:val="0"/>
          <w:sz w:val="22"/>
          <w:szCs w:val="22"/>
        </w:rPr>
        <w:t xml:space="preserve"> which was responsible for unit interactions </w:t>
      </w:r>
    </w:p>
    <w:p w14:paraId="259DB912" w14:textId="77777777" w:rsidR="00127F7F" w:rsidRPr="00127F7F" w:rsidRDefault="00127F7F" w:rsidP="00127F7F">
      <w:pPr>
        <w:pStyle w:val="BodyText"/>
        <w:spacing w:after="60"/>
      </w:pPr>
    </w:p>
    <w:p w14:paraId="78299C48" w14:textId="77777777" w:rsidR="00440AFA" w:rsidRPr="00E33579" w:rsidRDefault="00440AFA" w:rsidP="00440AFA">
      <w:pPr>
        <w:pStyle w:val="Heading1"/>
        <w:spacing w:before="60" w:after="60"/>
        <w:rPr>
          <w:rFonts w:ascii="Helvetica Light" w:hAnsi="Helvetica Light" w:hint="eastAsia"/>
          <w:bCs w:val="0"/>
          <w:sz w:val="32"/>
        </w:rPr>
      </w:pPr>
      <w:r w:rsidRPr="00E33579">
        <w:rPr>
          <w:rFonts w:ascii="Helvetica Light" w:hAnsi="Helvetica Light"/>
          <w:bCs w:val="0"/>
          <w:sz w:val="32"/>
        </w:rPr>
        <w:t>Experience</w:t>
      </w:r>
    </w:p>
    <w:p w14:paraId="6F5D6F76" w14:textId="00D81301" w:rsidR="00440AFA" w:rsidRPr="000F2A98" w:rsidRDefault="000142FA" w:rsidP="00440AFA">
      <w:pPr>
        <w:pStyle w:val="Heading2"/>
        <w:spacing w:before="0" w:after="60"/>
        <w:rPr>
          <w:rFonts w:ascii="Helvetica Light" w:hAnsi="Helvetica Light" w:hint="eastAsia"/>
          <w:b w:val="0"/>
          <w:bCs w:val="0"/>
          <w:sz w:val="24"/>
          <w:szCs w:val="24"/>
        </w:rPr>
      </w:pPr>
      <w:sdt>
        <w:sdtPr>
          <w:rPr>
            <w:rFonts w:ascii="Helvetica Light" w:hAnsi="Helvetica Light"/>
            <w:b w:val="0"/>
            <w:bCs w:val="0"/>
            <w:sz w:val="24"/>
            <w:szCs w:val="24"/>
          </w:rPr>
          <w:id w:val="-1121758358"/>
          <w:placeholder>
            <w:docPart w:val="3559411788DDD148BEAD07F98509B425"/>
          </w:placeholder>
        </w:sdtPr>
        <w:sdtEndPr/>
        <w:sdtContent>
          <w:r w:rsidR="00440AFA" w:rsidRPr="00E33579">
            <w:rPr>
              <w:rFonts w:ascii="Helvetica Light" w:hAnsi="Helvetica Light"/>
              <w:bCs w:val="0"/>
              <w:sz w:val="24"/>
              <w:szCs w:val="24"/>
            </w:rPr>
            <w:t>Vice President, Computer Science Club</w:t>
          </w:r>
        </w:sdtContent>
      </w:sdt>
      <w:r w:rsidR="004F14DD" w:rsidRPr="000F2A98">
        <w:rPr>
          <w:rFonts w:ascii="Helvetica Light" w:hAnsi="Helvetica Light"/>
          <w:b w:val="0"/>
          <w:bCs w:val="0"/>
          <w:sz w:val="24"/>
          <w:szCs w:val="24"/>
        </w:rPr>
        <w:tab/>
        <w:t>Sep</w:t>
      </w:r>
      <w:r w:rsidR="00440AFA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2014 –</w:t>
      </w:r>
      <w:r w:rsidR="004F14DD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Jun</w:t>
      </w:r>
      <w:r w:rsidR="00440AFA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2015</w:t>
      </w:r>
    </w:p>
    <w:sdt>
      <w:sdtPr>
        <w:rPr>
          <w:rFonts w:ascii="Helvetica Light" w:eastAsiaTheme="minorEastAsia" w:hAnsi="Helvetica Light" w:cstheme="minorBidi"/>
          <w:b w:val="0"/>
          <w:bCs w:val="0"/>
          <w:color w:val="auto"/>
          <w:sz w:val="22"/>
          <w:szCs w:val="22"/>
        </w:rPr>
        <w:id w:val="1387446113"/>
        <w:placeholder>
          <w:docPart w:val="3BE77BBD747F3E4CA853AC7B0E1FC186"/>
        </w:placeholder>
      </w:sdtPr>
      <w:sdtEndPr/>
      <w:sdtContent>
        <w:p w14:paraId="6E8A0510" w14:textId="607CB18A" w:rsidR="00440AFA" w:rsidRPr="000F2A98" w:rsidRDefault="00440AFA" w:rsidP="00440AFA">
          <w:pPr>
            <w:pStyle w:val="Heading2"/>
            <w:numPr>
              <w:ilvl w:val="0"/>
              <w:numId w:val="28"/>
            </w:numPr>
            <w:spacing w:before="0" w:after="60"/>
            <w:rPr>
              <w:rFonts w:ascii="Helvetica Light" w:hAnsi="Helvetica Light" w:hint="eastAsia"/>
              <w:b w:val="0"/>
              <w:bCs w:val="0"/>
              <w:sz w:val="22"/>
              <w:szCs w:val="22"/>
            </w:rPr>
          </w:pPr>
          <w:r w:rsidRPr="000F2A98">
            <w:rPr>
              <w:rFonts w:ascii="Helvetica Light" w:hAnsi="Helvetica Light"/>
              <w:b w:val="0"/>
              <w:bCs w:val="0"/>
              <w:sz w:val="22"/>
              <w:szCs w:val="22"/>
            </w:rPr>
            <w:t xml:space="preserve">Tutored other students in </w:t>
          </w:r>
          <w:r w:rsidRPr="00B079E0">
            <w:rPr>
              <w:rFonts w:ascii="Helvetica Light" w:hAnsi="Helvetica Light"/>
              <w:b w:val="0"/>
              <w:bCs w:val="0"/>
              <w:color w:val="00B0F0"/>
              <w:sz w:val="22"/>
              <w:szCs w:val="22"/>
            </w:rPr>
            <w:t>Java</w:t>
          </w:r>
          <w:r w:rsidRPr="000F2A98">
            <w:rPr>
              <w:rFonts w:ascii="Helvetica Light" w:hAnsi="Helvetica Light"/>
              <w:b w:val="0"/>
              <w:bCs w:val="0"/>
              <w:sz w:val="22"/>
              <w:szCs w:val="22"/>
            </w:rPr>
            <w:t xml:space="preserve"> and </w:t>
          </w:r>
          <w:r w:rsidRPr="00B079E0">
            <w:rPr>
              <w:rFonts w:ascii="Helvetica Light" w:hAnsi="Helvetica Light"/>
              <w:b w:val="0"/>
              <w:bCs w:val="0"/>
              <w:color w:val="00B0F0"/>
              <w:sz w:val="22"/>
              <w:szCs w:val="22"/>
            </w:rPr>
            <w:t xml:space="preserve">C++ </w:t>
          </w:r>
          <w:r w:rsidR="00B079E0">
            <w:rPr>
              <w:rFonts w:ascii="Helvetica Light" w:hAnsi="Helvetica Light"/>
              <w:b w:val="0"/>
              <w:bCs w:val="0"/>
              <w:sz w:val="22"/>
              <w:szCs w:val="22"/>
            </w:rPr>
            <w:t>about</w:t>
          </w:r>
          <w:r w:rsidRPr="000F2A98">
            <w:rPr>
              <w:rFonts w:ascii="Helvetica Light" w:hAnsi="Helvetica Light"/>
              <w:b w:val="0"/>
              <w:bCs w:val="0"/>
              <w:sz w:val="22"/>
              <w:szCs w:val="22"/>
            </w:rPr>
            <w:t xml:space="preserve"> software de</w:t>
          </w:r>
          <w:r w:rsidR="00F91092">
            <w:rPr>
              <w:rFonts w:ascii="Helvetica Light" w:hAnsi="Helvetica Light"/>
              <w:b w:val="0"/>
              <w:bCs w:val="0"/>
              <w:sz w:val="22"/>
              <w:szCs w:val="22"/>
            </w:rPr>
            <w:t>sign principles, and algorithms</w:t>
          </w:r>
        </w:p>
        <w:p w14:paraId="7B2F175F" w14:textId="4C37F203" w:rsidR="00301DD0" w:rsidRPr="000F2A98" w:rsidRDefault="00B079E0" w:rsidP="000F2A98">
          <w:pPr>
            <w:pStyle w:val="BodyText"/>
            <w:numPr>
              <w:ilvl w:val="0"/>
              <w:numId w:val="28"/>
            </w:numPr>
            <w:spacing w:after="60" w:line="240" w:lineRule="auto"/>
            <w:rPr>
              <w:rFonts w:ascii="Helvetica Light" w:hAnsi="Helvetica Light" w:hint="eastAsia"/>
              <w:sz w:val="22"/>
            </w:rPr>
          </w:pPr>
          <w:r>
            <w:rPr>
              <w:rFonts w:ascii="Helvetica Light" w:hAnsi="Helvetica Light"/>
              <w:sz w:val="22"/>
            </w:rPr>
            <w:t>Organized weekly meetings, contests, and demos</w:t>
          </w:r>
        </w:p>
      </w:sdtContent>
    </w:sdt>
    <w:p w14:paraId="1D5BBC7A" w14:textId="77777777" w:rsidR="000F2A98" w:rsidRPr="000F2A98" w:rsidRDefault="000F2A98" w:rsidP="00B55B9E">
      <w:pPr>
        <w:pStyle w:val="Heading1"/>
        <w:spacing w:before="0" w:after="60"/>
        <w:rPr>
          <w:rFonts w:ascii="Helvetica Light" w:hAnsi="Helvetica Light" w:hint="eastAsia"/>
          <w:b w:val="0"/>
          <w:bCs w:val="0"/>
          <w:sz w:val="32"/>
        </w:rPr>
      </w:pPr>
    </w:p>
    <w:p w14:paraId="6F5C0F50" w14:textId="39C464E0" w:rsidR="00ED6586" w:rsidRPr="00E33579" w:rsidRDefault="00440AFA" w:rsidP="00ED6586">
      <w:pPr>
        <w:pStyle w:val="Heading1"/>
        <w:spacing w:before="60" w:after="60"/>
        <w:rPr>
          <w:rFonts w:ascii="Helvetica Light" w:hAnsi="Helvetica Light" w:hint="eastAsia"/>
          <w:bCs w:val="0"/>
          <w:sz w:val="32"/>
        </w:rPr>
      </w:pPr>
      <w:r w:rsidRPr="00E33579">
        <w:rPr>
          <w:rFonts w:ascii="Helvetica Light" w:hAnsi="Helvetica Light"/>
          <w:bCs w:val="0"/>
          <w:sz w:val="32"/>
        </w:rPr>
        <w:t>Awards &amp; Achievements</w:t>
      </w:r>
    </w:p>
    <w:p w14:paraId="1AAF6E6F" w14:textId="1B66F4AD" w:rsidR="00ED6586" w:rsidRPr="000F2A98" w:rsidRDefault="00B079E0" w:rsidP="00ED6586">
      <w:pPr>
        <w:pStyle w:val="Heading2"/>
        <w:spacing w:before="0" w:after="60"/>
        <w:rPr>
          <w:rFonts w:ascii="Helvetica Light" w:hAnsi="Helvetica Light" w:hint="eastAsia"/>
          <w:b w:val="0"/>
          <w:bCs w:val="0"/>
          <w:sz w:val="24"/>
          <w:szCs w:val="24"/>
        </w:rPr>
      </w:pPr>
      <w:r>
        <w:rPr>
          <w:rFonts w:ascii="Helvetica Light" w:hAnsi="Helvetica Light"/>
          <w:bCs w:val="0"/>
          <w:sz w:val="24"/>
          <w:szCs w:val="24"/>
        </w:rPr>
        <w:t xml:space="preserve">Cumulative Average </w:t>
      </w:r>
      <w:r w:rsidRPr="00B079E0">
        <w:rPr>
          <w:rFonts w:ascii="Helvetica Light" w:hAnsi="Helvetica Light"/>
          <w:b w:val="0"/>
          <w:bCs w:val="0"/>
          <w:sz w:val="24"/>
          <w:szCs w:val="24"/>
        </w:rPr>
        <w:t>| 95.3%</w:t>
      </w:r>
      <w:r w:rsidR="004F14DD" w:rsidRPr="000F2A98">
        <w:rPr>
          <w:rFonts w:ascii="Helvetica Light" w:hAnsi="Helvetica Light"/>
          <w:b w:val="0"/>
          <w:bCs w:val="0"/>
          <w:sz w:val="24"/>
          <w:szCs w:val="24"/>
        </w:rPr>
        <w:tab/>
        <w:t>Sep 2015 – Dec</w:t>
      </w:r>
      <w:r w:rsidR="00ED6586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2015</w:t>
      </w:r>
    </w:p>
    <w:p w14:paraId="07C372A1" w14:textId="072064BD" w:rsidR="00440AFA" w:rsidRPr="000F2A98" w:rsidRDefault="00440AFA" w:rsidP="00440AFA">
      <w:pPr>
        <w:pStyle w:val="Heading2"/>
        <w:spacing w:before="0" w:after="60"/>
        <w:rPr>
          <w:rFonts w:ascii="Helvetica Light" w:hAnsi="Helvetica Light" w:hint="eastAsia"/>
          <w:b w:val="0"/>
          <w:bCs w:val="0"/>
          <w:sz w:val="24"/>
          <w:szCs w:val="24"/>
        </w:rPr>
      </w:pPr>
      <w:r w:rsidRPr="00E33579">
        <w:rPr>
          <w:rFonts w:ascii="Helvetica Light" w:hAnsi="Helvetica Light"/>
          <w:bCs w:val="0"/>
          <w:sz w:val="24"/>
          <w:szCs w:val="24"/>
        </w:rPr>
        <w:t>Canadian Computing Olympiad</w:t>
      </w:r>
      <w:r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| </w:t>
      </w:r>
      <w:r w:rsidRPr="000F2A98">
        <w:rPr>
          <w:rFonts w:ascii="Helvetica Light" w:eastAsiaTheme="minorEastAsia" w:hAnsi="Helvetica Light" w:cstheme="minorBidi"/>
          <w:b w:val="0"/>
          <w:bCs w:val="0"/>
          <w:color w:val="auto"/>
          <w:sz w:val="22"/>
          <w:szCs w:val="22"/>
        </w:rPr>
        <w:t>Bronze Medalist</w:t>
      </w:r>
      <w:r w:rsidRPr="000F2A98">
        <w:rPr>
          <w:rFonts w:ascii="Helvetica Light" w:hAnsi="Helvetica Light"/>
          <w:b w:val="0"/>
          <w:bCs w:val="0"/>
          <w:sz w:val="22"/>
        </w:rPr>
        <w:t xml:space="preserve"> </w:t>
      </w:r>
      <w:r w:rsidRPr="000F2A98">
        <w:rPr>
          <w:rFonts w:ascii="Helvetica Light" w:hAnsi="Helvetica Light"/>
          <w:b w:val="0"/>
          <w:bCs w:val="0"/>
          <w:sz w:val="24"/>
          <w:szCs w:val="24"/>
        </w:rPr>
        <w:tab/>
        <w:t>May 2015</w:t>
      </w:r>
    </w:p>
    <w:p w14:paraId="70114441" w14:textId="3512E459" w:rsidR="00440AFA" w:rsidRPr="000F2A98" w:rsidRDefault="000142FA" w:rsidP="00440AFA">
      <w:pPr>
        <w:pStyle w:val="Heading2"/>
        <w:spacing w:before="0" w:after="60"/>
        <w:ind w:left="-142" w:firstLine="142"/>
        <w:rPr>
          <w:rFonts w:ascii="Helvetica Light" w:hAnsi="Helvetica Light" w:hint="eastAsia"/>
          <w:b w:val="0"/>
          <w:bCs w:val="0"/>
          <w:sz w:val="24"/>
          <w:szCs w:val="24"/>
        </w:rPr>
      </w:pPr>
      <w:sdt>
        <w:sdtPr>
          <w:rPr>
            <w:rFonts w:ascii="Helvetica Light" w:hAnsi="Helvetica Light"/>
            <w:b w:val="0"/>
            <w:bCs w:val="0"/>
            <w:sz w:val="24"/>
            <w:szCs w:val="24"/>
          </w:rPr>
          <w:id w:val="1679005707"/>
          <w:placeholder>
            <w:docPart w:val="AF4ABA62F3C57942AF0F4FE225D7BD8F"/>
          </w:placeholder>
        </w:sdtPr>
        <w:sdtEndPr/>
        <w:sdtContent>
          <w:r w:rsidR="00440AFA" w:rsidRPr="00E33579">
            <w:rPr>
              <w:rFonts w:ascii="Helvetica Light" w:hAnsi="Helvetica Light"/>
              <w:bCs w:val="0"/>
              <w:sz w:val="24"/>
              <w:szCs w:val="24"/>
            </w:rPr>
            <w:t>Canadian Computing Competition</w:t>
          </w:r>
          <w:r w:rsidR="00440AFA" w:rsidRPr="000F2A98">
            <w:rPr>
              <w:rFonts w:ascii="Helvetica Light" w:hAnsi="Helvetica Light"/>
              <w:b w:val="0"/>
              <w:bCs w:val="0"/>
              <w:sz w:val="24"/>
              <w:szCs w:val="24"/>
            </w:rPr>
            <w:t xml:space="preserve"> </w:t>
          </w:r>
          <w:r w:rsidR="00440AFA" w:rsidRPr="00E33579">
            <w:rPr>
              <w:rFonts w:ascii="Helvetica Light" w:hAnsi="Helvetica Light"/>
              <w:bCs w:val="0"/>
              <w:sz w:val="24"/>
              <w:szCs w:val="24"/>
            </w:rPr>
            <w:t xml:space="preserve">– Senior </w:t>
          </w:r>
          <w:r w:rsidR="00440AFA" w:rsidRPr="000F2A98">
            <w:rPr>
              <w:rFonts w:ascii="Helvetica Light" w:hAnsi="Helvetica Light"/>
              <w:b w:val="0"/>
              <w:bCs w:val="0"/>
              <w:sz w:val="24"/>
              <w:szCs w:val="24"/>
            </w:rPr>
            <w:t xml:space="preserve">| </w:t>
          </w:r>
          <w:r w:rsidR="00440AFA" w:rsidRPr="000F2A98">
            <w:rPr>
              <w:rFonts w:ascii="Helvetica Light" w:hAnsi="Helvetica Light"/>
              <w:b w:val="0"/>
              <w:bCs w:val="0"/>
              <w:sz w:val="22"/>
            </w:rPr>
            <w:t xml:space="preserve">Top 20 across over 3000 contestants </w:t>
          </w:r>
        </w:sdtContent>
      </w:sdt>
      <w:r w:rsidR="004F14DD" w:rsidRPr="000F2A98">
        <w:rPr>
          <w:rFonts w:ascii="Helvetica Light" w:hAnsi="Helvetica Light"/>
          <w:b w:val="0"/>
          <w:bCs w:val="0"/>
          <w:sz w:val="24"/>
          <w:szCs w:val="24"/>
        </w:rPr>
        <w:tab/>
        <w:t>Feb</w:t>
      </w:r>
      <w:r w:rsidR="00440AFA" w:rsidRPr="000F2A98">
        <w:rPr>
          <w:rFonts w:ascii="Helvetica Light" w:hAnsi="Helvetica Light"/>
          <w:b w:val="0"/>
          <w:bCs w:val="0"/>
          <w:sz w:val="24"/>
          <w:szCs w:val="24"/>
        </w:rPr>
        <w:t xml:space="preserve"> 2015</w:t>
      </w:r>
    </w:p>
    <w:p w14:paraId="1A029636" w14:textId="2734E54D" w:rsidR="003847FC" w:rsidRPr="000F2A98" w:rsidRDefault="000142FA" w:rsidP="00EF4084">
      <w:pPr>
        <w:pStyle w:val="Heading2"/>
        <w:spacing w:before="0" w:after="60"/>
        <w:ind w:left="-142" w:firstLine="142"/>
        <w:rPr>
          <w:rFonts w:ascii="Helvetica Light" w:hAnsi="Helvetica Light" w:hint="eastAsia"/>
          <w:b w:val="0"/>
          <w:bCs w:val="0"/>
          <w:sz w:val="24"/>
          <w:szCs w:val="24"/>
        </w:rPr>
        <w:sectPr w:rsidR="003847FC" w:rsidRPr="000F2A98" w:rsidSect="001E6A76">
          <w:headerReference w:type="default" r:id="rId24"/>
          <w:type w:val="continuous"/>
          <w:pgSz w:w="12240" w:h="15840"/>
          <w:pgMar w:top="301" w:right="992" w:bottom="301" w:left="992" w:header="425" w:footer="720" w:gutter="0"/>
          <w:cols w:space="720"/>
          <w:titlePg/>
          <w:docGrid w:linePitch="360"/>
        </w:sectPr>
      </w:pPr>
      <w:sdt>
        <w:sdtPr>
          <w:rPr>
            <w:rFonts w:ascii="Helvetica Light" w:hAnsi="Helvetica Light"/>
            <w:b w:val="0"/>
            <w:bCs w:val="0"/>
            <w:sz w:val="24"/>
            <w:szCs w:val="24"/>
          </w:rPr>
          <w:id w:val="2087487366"/>
          <w:placeholder>
            <w:docPart w:val="E325C1F569ADDC458A91BD48598D8077"/>
          </w:placeholder>
        </w:sdtPr>
        <w:sdtEndPr/>
        <w:sdtContent>
          <w:r w:rsidR="00440AFA" w:rsidRPr="00E33579">
            <w:rPr>
              <w:rFonts w:ascii="Helvetica Light" w:hAnsi="Helvetica Light"/>
              <w:bCs w:val="0"/>
              <w:sz w:val="24"/>
              <w:szCs w:val="24"/>
            </w:rPr>
            <w:t>Canadian Computing Competition – Junior</w:t>
          </w:r>
          <w:r w:rsidR="00440AFA" w:rsidRPr="000F2A98">
            <w:rPr>
              <w:rFonts w:ascii="Helvetica Light" w:hAnsi="Helvetica Light"/>
              <w:b w:val="0"/>
              <w:bCs w:val="0"/>
              <w:sz w:val="24"/>
              <w:szCs w:val="24"/>
            </w:rPr>
            <w:t xml:space="preserve"> | </w:t>
          </w:r>
          <w:r w:rsidR="00440AFA" w:rsidRPr="000F2A98">
            <w:rPr>
              <w:rFonts w:ascii="Helvetica Light" w:hAnsi="Helvetica Light"/>
              <w:b w:val="0"/>
              <w:bCs w:val="0"/>
              <w:sz w:val="22"/>
            </w:rPr>
            <w:t>First across over 3000 contestants</w:t>
          </w:r>
          <w:r w:rsidR="00EF4084" w:rsidRPr="000F2A98">
            <w:rPr>
              <w:rFonts w:ascii="Helvetica Light" w:hAnsi="Helvetica Light"/>
              <w:b w:val="0"/>
              <w:bCs w:val="0"/>
              <w:sz w:val="22"/>
            </w:rPr>
            <w:t xml:space="preserve">          </w:t>
          </w:r>
          <w:r w:rsidR="000F2A98">
            <w:rPr>
              <w:rFonts w:ascii="Helvetica Light" w:hAnsi="Helvetica Light"/>
              <w:b w:val="0"/>
              <w:bCs w:val="0"/>
              <w:sz w:val="22"/>
            </w:rPr>
            <w:tab/>
          </w:r>
          <w:r w:rsidR="00EF4084" w:rsidRPr="000F2A98">
            <w:rPr>
              <w:rFonts w:ascii="Helvetica Light" w:hAnsi="Helvetica Light"/>
              <w:b w:val="0"/>
              <w:bCs w:val="0"/>
              <w:sz w:val="24"/>
              <w:szCs w:val="24"/>
            </w:rPr>
            <w:t>Feb 2015</w:t>
          </w:r>
        </w:sdtContent>
      </w:sdt>
    </w:p>
    <w:p w14:paraId="1FDEAAA0" w14:textId="148A95C9" w:rsidR="00B208B6" w:rsidRPr="000F2A98" w:rsidRDefault="004F14DD" w:rsidP="00EF4084">
      <w:pPr>
        <w:pStyle w:val="Heading2"/>
        <w:spacing w:before="0" w:after="60"/>
        <w:rPr>
          <w:rFonts w:ascii="Helvetica Light" w:hAnsi="Helvetica Light" w:hint="eastAsia"/>
          <w:b w:val="0"/>
          <w:bCs w:val="0"/>
        </w:rPr>
      </w:pPr>
      <w:r w:rsidRPr="000F2A98">
        <w:rPr>
          <w:rFonts w:ascii="Helvetica Light" w:hAnsi="Helvetica Light"/>
          <w:b w:val="0"/>
          <w:bCs w:val="0"/>
          <w:sz w:val="24"/>
          <w:szCs w:val="24"/>
        </w:rPr>
        <w:lastRenderedPageBreak/>
        <w:tab/>
        <w:t>February 20</w:t>
      </w:r>
    </w:p>
    <w:sectPr w:rsidR="00B208B6" w:rsidRPr="000F2A98" w:rsidSect="003847FC">
      <w:type w:val="continuous"/>
      <w:pgSz w:w="12240" w:h="15840"/>
      <w:pgMar w:top="322" w:right="1183" w:bottom="342" w:left="1276" w:header="42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F79F4" w14:textId="77777777" w:rsidR="000142FA" w:rsidRDefault="000142FA">
      <w:pPr>
        <w:spacing w:line="240" w:lineRule="auto"/>
      </w:pPr>
      <w:r>
        <w:separator/>
      </w:r>
    </w:p>
  </w:endnote>
  <w:endnote w:type="continuationSeparator" w:id="0">
    <w:p w14:paraId="1852166D" w14:textId="77777777" w:rsidR="000142FA" w:rsidRDefault="00014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3CC77" w14:textId="77777777" w:rsidR="000142FA" w:rsidRDefault="000142FA">
      <w:pPr>
        <w:spacing w:line="240" w:lineRule="auto"/>
      </w:pPr>
      <w:r>
        <w:separator/>
      </w:r>
    </w:p>
  </w:footnote>
  <w:footnote w:type="continuationSeparator" w:id="0">
    <w:p w14:paraId="0D2B71C6" w14:textId="77777777" w:rsidR="000142FA" w:rsidRDefault="00014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1A728" w14:textId="77777777" w:rsidR="00EB5274" w:rsidRDefault="00EB5274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55B9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16B1CC5"/>
    <w:multiLevelType w:val="hybridMultilevel"/>
    <w:tmpl w:val="CB5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342A2F"/>
    <w:multiLevelType w:val="hybridMultilevel"/>
    <w:tmpl w:val="FA4A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260471"/>
    <w:multiLevelType w:val="hybridMultilevel"/>
    <w:tmpl w:val="421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BB5692"/>
    <w:multiLevelType w:val="hybridMultilevel"/>
    <w:tmpl w:val="A388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C1908"/>
    <w:multiLevelType w:val="hybridMultilevel"/>
    <w:tmpl w:val="E15A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C45749"/>
    <w:multiLevelType w:val="hybridMultilevel"/>
    <w:tmpl w:val="B332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C56E88"/>
    <w:multiLevelType w:val="hybridMultilevel"/>
    <w:tmpl w:val="501E0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739A"/>
    <w:multiLevelType w:val="hybridMultilevel"/>
    <w:tmpl w:val="3D24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07A85"/>
    <w:multiLevelType w:val="hybridMultilevel"/>
    <w:tmpl w:val="082A9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643F57"/>
    <w:multiLevelType w:val="hybridMultilevel"/>
    <w:tmpl w:val="7272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7D13C8"/>
    <w:multiLevelType w:val="hybridMultilevel"/>
    <w:tmpl w:val="2638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21689"/>
    <w:multiLevelType w:val="hybridMultilevel"/>
    <w:tmpl w:val="651A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A1849"/>
    <w:multiLevelType w:val="hybridMultilevel"/>
    <w:tmpl w:val="A71AF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701BA"/>
    <w:multiLevelType w:val="multilevel"/>
    <w:tmpl w:val="B9C8B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4C280F"/>
    <w:multiLevelType w:val="hybridMultilevel"/>
    <w:tmpl w:val="537C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72BF4"/>
    <w:multiLevelType w:val="hybridMultilevel"/>
    <w:tmpl w:val="FC248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91140"/>
    <w:multiLevelType w:val="hybridMultilevel"/>
    <w:tmpl w:val="F0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531D2B"/>
    <w:multiLevelType w:val="hybridMultilevel"/>
    <w:tmpl w:val="815AF6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E75DD9"/>
    <w:multiLevelType w:val="hybridMultilevel"/>
    <w:tmpl w:val="2F92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6125F7"/>
    <w:multiLevelType w:val="hybridMultilevel"/>
    <w:tmpl w:val="4FAA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25E3D"/>
    <w:multiLevelType w:val="hybridMultilevel"/>
    <w:tmpl w:val="298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56441"/>
    <w:multiLevelType w:val="hybridMultilevel"/>
    <w:tmpl w:val="E3141CFA"/>
    <w:lvl w:ilvl="0" w:tplc="1264E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264FB"/>
    <w:multiLevelType w:val="hybridMultilevel"/>
    <w:tmpl w:val="7E10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5202D"/>
    <w:multiLevelType w:val="hybridMultilevel"/>
    <w:tmpl w:val="527E4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B779F"/>
    <w:multiLevelType w:val="hybridMultilevel"/>
    <w:tmpl w:val="B9C8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07EAE"/>
    <w:multiLevelType w:val="hybridMultilevel"/>
    <w:tmpl w:val="35DA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8"/>
  </w:num>
  <w:num w:numId="13">
    <w:abstractNumId w:val="33"/>
  </w:num>
  <w:num w:numId="14">
    <w:abstractNumId w:val="21"/>
  </w:num>
  <w:num w:numId="15">
    <w:abstractNumId w:val="22"/>
  </w:num>
  <w:num w:numId="16">
    <w:abstractNumId w:val="34"/>
  </w:num>
  <w:num w:numId="17">
    <w:abstractNumId w:val="23"/>
  </w:num>
  <w:num w:numId="18">
    <w:abstractNumId w:val="24"/>
  </w:num>
  <w:num w:numId="19">
    <w:abstractNumId w:val="32"/>
  </w:num>
  <w:num w:numId="20">
    <w:abstractNumId w:val="14"/>
  </w:num>
  <w:num w:numId="21">
    <w:abstractNumId w:val="27"/>
  </w:num>
  <w:num w:numId="22">
    <w:abstractNumId w:val="13"/>
  </w:num>
  <w:num w:numId="23">
    <w:abstractNumId w:val="25"/>
  </w:num>
  <w:num w:numId="24">
    <w:abstractNumId w:val="12"/>
  </w:num>
  <w:num w:numId="25">
    <w:abstractNumId w:val="10"/>
  </w:num>
  <w:num w:numId="26">
    <w:abstractNumId w:val="15"/>
  </w:num>
  <w:num w:numId="27">
    <w:abstractNumId w:val="29"/>
  </w:num>
  <w:num w:numId="28">
    <w:abstractNumId w:val="31"/>
  </w:num>
  <w:num w:numId="29">
    <w:abstractNumId w:val="11"/>
  </w:num>
  <w:num w:numId="30">
    <w:abstractNumId w:val="28"/>
  </w:num>
  <w:num w:numId="31">
    <w:abstractNumId w:val="19"/>
  </w:num>
  <w:num w:numId="32">
    <w:abstractNumId w:val="20"/>
  </w:num>
  <w:num w:numId="33">
    <w:abstractNumId w:val="9"/>
  </w:num>
  <w:num w:numId="34">
    <w:abstractNumId w:val="16"/>
  </w:num>
  <w:num w:numId="35">
    <w:abstractNumId w:val="3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36914"/>
    <w:rsid w:val="000142FA"/>
    <w:rsid w:val="00022595"/>
    <w:rsid w:val="000238C0"/>
    <w:rsid w:val="00081148"/>
    <w:rsid w:val="000A3EFD"/>
    <w:rsid w:val="000C15AF"/>
    <w:rsid w:val="000F2A98"/>
    <w:rsid w:val="00127F7F"/>
    <w:rsid w:val="00134917"/>
    <w:rsid w:val="00146310"/>
    <w:rsid w:val="001649F2"/>
    <w:rsid w:val="001A3DF0"/>
    <w:rsid w:val="001E66A9"/>
    <w:rsid w:val="001E6A76"/>
    <w:rsid w:val="001F5D97"/>
    <w:rsid w:val="002A6E25"/>
    <w:rsid w:val="00301DD0"/>
    <w:rsid w:val="00313038"/>
    <w:rsid w:val="00353098"/>
    <w:rsid w:val="00361852"/>
    <w:rsid w:val="003847FC"/>
    <w:rsid w:val="003C3904"/>
    <w:rsid w:val="00440AFA"/>
    <w:rsid w:val="004522D0"/>
    <w:rsid w:val="004766C7"/>
    <w:rsid w:val="004B6CCF"/>
    <w:rsid w:val="004F14DD"/>
    <w:rsid w:val="00536914"/>
    <w:rsid w:val="005450F1"/>
    <w:rsid w:val="005E579E"/>
    <w:rsid w:val="005F0C05"/>
    <w:rsid w:val="005F42E1"/>
    <w:rsid w:val="00616801"/>
    <w:rsid w:val="00635811"/>
    <w:rsid w:val="006857B6"/>
    <w:rsid w:val="006E6A15"/>
    <w:rsid w:val="00737FC6"/>
    <w:rsid w:val="00763D70"/>
    <w:rsid w:val="007C48DE"/>
    <w:rsid w:val="00823BB0"/>
    <w:rsid w:val="008838EA"/>
    <w:rsid w:val="008C503B"/>
    <w:rsid w:val="008E0DDF"/>
    <w:rsid w:val="009448D8"/>
    <w:rsid w:val="00945C97"/>
    <w:rsid w:val="00976043"/>
    <w:rsid w:val="00995EAB"/>
    <w:rsid w:val="009B67D9"/>
    <w:rsid w:val="00A321A2"/>
    <w:rsid w:val="00A477CD"/>
    <w:rsid w:val="00A756F4"/>
    <w:rsid w:val="00A96E0C"/>
    <w:rsid w:val="00AF4524"/>
    <w:rsid w:val="00B079E0"/>
    <w:rsid w:val="00B208B6"/>
    <w:rsid w:val="00B40A99"/>
    <w:rsid w:val="00B55B9E"/>
    <w:rsid w:val="00B70671"/>
    <w:rsid w:val="00BE4B14"/>
    <w:rsid w:val="00BF2838"/>
    <w:rsid w:val="00C4044F"/>
    <w:rsid w:val="00C44E85"/>
    <w:rsid w:val="00C603AB"/>
    <w:rsid w:val="00C72882"/>
    <w:rsid w:val="00C76E28"/>
    <w:rsid w:val="00CD1DD9"/>
    <w:rsid w:val="00CD708B"/>
    <w:rsid w:val="00D176D7"/>
    <w:rsid w:val="00D25C2F"/>
    <w:rsid w:val="00D53C75"/>
    <w:rsid w:val="00E33579"/>
    <w:rsid w:val="00E548E7"/>
    <w:rsid w:val="00E832FC"/>
    <w:rsid w:val="00EB5274"/>
    <w:rsid w:val="00ED30C7"/>
    <w:rsid w:val="00ED6586"/>
    <w:rsid w:val="00EF4084"/>
    <w:rsid w:val="00F91092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A9E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36914"/>
    <w:rPr>
      <w:color w:val="A9122A" w:themeColor="hyperlink"/>
      <w:u w:val="single"/>
    </w:rPr>
  </w:style>
  <w:style w:type="paragraph" w:customStyle="1" w:styleId="BFA0B64B7D7E9449BC8F44B409A54247">
    <w:name w:val="BFA0B64B7D7E9449BC8F44B409A54247"/>
    <w:rsid w:val="007C48DE"/>
    <w:rPr>
      <w:sz w:val="24"/>
      <w:szCs w:val="24"/>
      <w:lang w:val="en-CA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B67D9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anhu.ca/" TargetMode="External"/><Relationship Id="rId20" Type="http://schemas.openxmlformats.org/officeDocument/2006/relationships/hyperlink" Target="https://github.com/ian952/Watson-Challenge" TargetMode="External"/><Relationship Id="rId21" Type="http://schemas.openxmlformats.org/officeDocument/2006/relationships/hyperlink" Target="http://ianhu.ca/" TargetMode="External"/><Relationship Id="rId22" Type="http://schemas.openxmlformats.org/officeDocument/2006/relationships/hyperlink" Target="https://github.com/ian952/Tetris" TargetMode="External"/><Relationship Id="rId23" Type="http://schemas.openxmlformats.org/officeDocument/2006/relationships/hyperlink" Target="https://github.com/ian952/mayo2" TargetMode="Externa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hyperlink" Target="mailto:y272hu@uwaterloo.ca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github.com/ian952" TargetMode="External"/><Relationship Id="rId15" Type="http://schemas.openxmlformats.org/officeDocument/2006/relationships/hyperlink" Target="http://ianhu.ca/" TargetMode="External"/><Relationship Id="rId16" Type="http://schemas.openxmlformats.org/officeDocument/2006/relationships/hyperlink" Target="mailto:y272hu@uwaterloo.ca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ian95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6A0386572DCC4D9511875D4CCB7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83E4B-190D-6B4F-B446-A077845A1FD4}"/>
      </w:docPartPr>
      <w:docPartBody>
        <w:p w:rsidR="004F2C70" w:rsidRDefault="00736310" w:rsidP="00736310">
          <w:pPr>
            <w:pStyle w:val="456A0386572DCC4D9511875D4CCB73A9"/>
          </w:pPr>
          <w:r>
            <w:t>Lorem ipsum dolor</w:t>
          </w:r>
        </w:p>
      </w:docPartBody>
    </w:docPart>
    <w:docPart>
      <w:docPartPr>
        <w:name w:val="992C556D289E594989EA0A6B6E78C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B20B-E70A-2546-876F-B98A6F3348CE}"/>
      </w:docPartPr>
      <w:docPartBody>
        <w:p w:rsidR="004F2C70" w:rsidRDefault="00736310" w:rsidP="00736310">
          <w:pPr>
            <w:pStyle w:val="992C556D289E594989EA0A6B6E78CB48"/>
          </w:pPr>
          <w:r>
            <w:t>Lorem ipsum dolor</w:t>
          </w:r>
        </w:p>
      </w:docPartBody>
    </w:docPart>
    <w:docPart>
      <w:docPartPr>
        <w:name w:val="FA52835B2C495149BFF66BC384B31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FF97F-6AD9-1146-A6FA-AD720D98E579}"/>
      </w:docPartPr>
      <w:docPartBody>
        <w:p w:rsidR="004F2C70" w:rsidRDefault="00736310" w:rsidP="00736310">
          <w:pPr>
            <w:pStyle w:val="FA52835B2C495149BFF66BC384B31034"/>
          </w:pPr>
          <w:r>
            <w:t>Lorem ipsum dolor</w:t>
          </w:r>
        </w:p>
      </w:docPartBody>
    </w:docPart>
    <w:docPart>
      <w:docPartPr>
        <w:name w:val="3559411788DDD148BEAD07F98509B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0FAE1-C1C5-8B4F-A1BB-AAFE11A0CA74}"/>
      </w:docPartPr>
      <w:docPartBody>
        <w:p w:rsidR="004F2C70" w:rsidRDefault="00736310" w:rsidP="00736310">
          <w:pPr>
            <w:pStyle w:val="3559411788DDD148BEAD07F98509B425"/>
          </w:pPr>
          <w:r>
            <w:t>Lorem ipsum dolor</w:t>
          </w:r>
        </w:p>
      </w:docPartBody>
    </w:docPart>
    <w:docPart>
      <w:docPartPr>
        <w:name w:val="3BE77BBD747F3E4CA853AC7B0E1FC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0E8A-0FA4-DA4A-8063-9FAF9DBC8839}"/>
      </w:docPartPr>
      <w:docPartBody>
        <w:p w:rsidR="00736310" w:rsidRDefault="0073631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36310" w:rsidRDefault="0073631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4F2C70" w:rsidRDefault="00736310" w:rsidP="00736310">
          <w:pPr>
            <w:pStyle w:val="3BE77BBD747F3E4CA853AC7B0E1FC18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F4ABA62F3C57942AF0F4FE225D7B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F26A-1FCD-0C43-89E5-26D15E61ABF3}"/>
      </w:docPartPr>
      <w:docPartBody>
        <w:p w:rsidR="004F2C70" w:rsidRDefault="00736310" w:rsidP="00736310">
          <w:pPr>
            <w:pStyle w:val="AF4ABA62F3C57942AF0F4FE225D7BD8F"/>
          </w:pPr>
          <w:r>
            <w:t>Aliquam dapibus.</w:t>
          </w:r>
        </w:p>
      </w:docPartBody>
    </w:docPart>
    <w:docPart>
      <w:docPartPr>
        <w:name w:val="E325C1F569ADDC458A91BD48598D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68184-1760-9746-9044-3638F8BCB0D7}"/>
      </w:docPartPr>
      <w:docPartBody>
        <w:p w:rsidR="004F2C70" w:rsidRDefault="00736310" w:rsidP="00736310">
          <w:pPr>
            <w:pStyle w:val="E325C1F569ADDC458A91BD48598D8077"/>
          </w:pPr>
          <w:r>
            <w:t>Aliquam dapibus.</w:t>
          </w:r>
        </w:p>
      </w:docPartBody>
    </w:docPart>
    <w:docPart>
      <w:docPartPr>
        <w:name w:val="7F3195C38367504EAC80D9C954048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2B3B3-2827-2E46-A577-38052B7B7BB9}"/>
      </w:docPartPr>
      <w:docPartBody>
        <w:p w:rsidR="00A959D6" w:rsidRDefault="00E8474A" w:rsidP="00E8474A">
          <w:pPr>
            <w:pStyle w:val="7F3195C38367504EAC80D9C954048E6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E3"/>
    <w:rsid w:val="00030D59"/>
    <w:rsid w:val="00041CE3"/>
    <w:rsid w:val="00214DD7"/>
    <w:rsid w:val="00280923"/>
    <w:rsid w:val="003F4401"/>
    <w:rsid w:val="004F2C70"/>
    <w:rsid w:val="007075F2"/>
    <w:rsid w:val="00736310"/>
    <w:rsid w:val="00746E37"/>
    <w:rsid w:val="007E2633"/>
    <w:rsid w:val="00A465E3"/>
    <w:rsid w:val="00A959D6"/>
    <w:rsid w:val="00C26B67"/>
    <w:rsid w:val="00E8474A"/>
    <w:rsid w:val="00F41773"/>
    <w:rsid w:val="00F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val="en-US" w:eastAsia="en-US"/>
    </w:rPr>
  </w:style>
  <w:style w:type="paragraph" w:customStyle="1" w:styleId="40B5BB9C8DEA284CA7593FE73ED5F107">
    <w:name w:val="40B5BB9C8DEA284CA7593FE73ED5F107"/>
  </w:style>
  <w:style w:type="paragraph" w:customStyle="1" w:styleId="DB9CF17FAEF3734B8B9C002575393B2C">
    <w:name w:val="DB9CF17FAEF3734B8B9C002575393B2C"/>
  </w:style>
  <w:style w:type="paragraph" w:styleId="ListBullet">
    <w:name w:val="List Bullet"/>
    <w:basedOn w:val="Normal"/>
    <w:rsid w:val="00736310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val="en-US" w:eastAsia="en-US"/>
    </w:rPr>
  </w:style>
  <w:style w:type="paragraph" w:customStyle="1" w:styleId="89E962B3C40F5F4C99946C98A4E8EDD0">
    <w:name w:val="89E962B3C40F5F4C99946C98A4E8EDD0"/>
  </w:style>
  <w:style w:type="paragraph" w:customStyle="1" w:styleId="2B5DD6562056B64AA58EC808D8134226">
    <w:name w:val="2B5DD6562056B64AA58EC808D8134226"/>
  </w:style>
  <w:style w:type="paragraph" w:customStyle="1" w:styleId="47951FEA26BF2D4AA711D581F623542D">
    <w:name w:val="47951FEA26BF2D4AA711D581F623542D"/>
  </w:style>
  <w:style w:type="paragraph" w:customStyle="1" w:styleId="E7379397D578A24E878A5F15945D1A08">
    <w:name w:val="E7379397D578A24E878A5F15945D1A08"/>
  </w:style>
  <w:style w:type="paragraph" w:customStyle="1" w:styleId="BFA0B64B7D7E9449BC8F44B409A54247">
    <w:name w:val="BFA0B64B7D7E9449BC8F44B409A54247"/>
  </w:style>
  <w:style w:type="paragraph" w:customStyle="1" w:styleId="453020212DBC034F88D7B494B62DCBC5">
    <w:name w:val="453020212DBC034F88D7B494B62DCBC5"/>
  </w:style>
  <w:style w:type="paragraph" w:customStyle="1" w:styleId="E94C39FCEA526E4E9B3158060403F3A9">
    <w:name w:val="E94C39FCEA526E4E9B3158060403F3A9"/>
  </w:style>
  <w:style w:type="paragraph" w:customStyle="1" w:styleId="AC10F0EEE647FE49A9A0FB53493B2CB2">
    <w:name w:val="AC10F0EEE647FE49A9A0FB53493B2CB2"/>
  </w:style>
  <w:style w:type="paragraph" w:customStyle="1" w:styleId="203A018345FFAF4F9E5D6702F11216A1">
    <w:name w:val="203A018345FFAF4F9E5D6702F11216A1"/>
    <w:rsid w:val="00041CE3"/>
  </w:style>
  <w:style w:type="paragraph" w:customStyle="1" w:styleId="BB4FA82B9E42D14095A3404BD218250F">
    <w:name w:val="BB4FA82B9E42D14095A3404BD218250F"/>
    <w:rsid w:val="00041CE3"/>
  </w:style>
  <w:style w:type="paragraph" w:customStyle="1" w:styleId="FF87B530D53E2043BC62AC0D99AE496C">
    <w:name w:val="FF87B530D53E2043BC62AC0D99AE496C"/>
    <w:rsid w:val="00041CE3"/>
  </w:style>
  <w:style w:type="paragraph" w:customStyle="1" w:styleId="71253480A28C29499B8C54FFEED1FD87">
    <w:name w:val="71253480A28C29499B8C54FFEED1FD87"/>
    <w:rsid w:val="00041CE3"/>
  </w:style>
  <w:style w:type="paragraph" w:customStyle="1" w:styleId="23CFAD3C695B89428FD1B0161178A14E">
    <w:name w:val="23CFAD3C695B89428FD1B0161178A14E"/>
    <w:rsid w:val="00041CE3"/>
  </w:style>
  <w:style w:type="paragraph" w:customStyle="1" w:styleId="8CC86B713C117148B29243DAAF9D3F6C">
    <w:name w:val="8CC86B713C117148B29243DAAF9D3F6C"/>
    <w:rsid w:val="00041CE3"/>
  </w:style>
  <w:style w:type="paragraph" w:customStyle="1" w:styleId="8BDA6ABD3549AB4DB7B8FBC0FE6C3E83">
    <w:name w:val="8BDA6ABD3549AB4DB7B8FBC0FE6C3E83"/>
    <w:rsid w:val="00041CE3"/>
  </w:style>
  <w:style w:type="paragraph" w:customStyle="1" w:styleId="71894E6A139A7641804F6ED3F3CDED0F">
    <w:name w:val="71894E6A139A7641804F6ED3F3CDED0F"/>
    <w:rsid w:val="00041CE3"/>
  </w:style>
  <w:style w:type="paragraph" w:customStyle="1" w:styleId="FE05E818557C984491791D7DB917E896">
    <w:name w:val="FE05E818557C984491791D7DB917E896"/>
    <w:rsid w:val="00041CE3"/>
  </w:style>
  <w:style w:type="paragraph" w:customStyle="1" w:styleId="3FB47C3195968448B77362CEE10D4056">
    <w:name w:val="3FB47C3195968448B77362CEE10D4056"/>
    <w:rsid w:val="00041CE3"/>
  </w:style>
  <w:style w:type="paragraph" w:customStyle="1" w:styleId="BBCA843BB485C145B8F4517944B6A045">
    <w:name w:val="BBCA843BB485C145B8F4517944B6A045"/>
    <w:rsid w:val="00041CE3"/>
  </w:style>
  <w:style w:type="paragraph" w:customStyle="1" w:styleId="F442392613D0DE4892F30A7BF6B9C144">
    <w:name w:val="F442392613D0DE4892F30A7BF6B9C144"/>
    <w:rsid w:val="00041CE3"/>
  </w:style>
  <w:style w:type="paragraph" w:customStyle="1" w:styleId="84A7DD3677B5814E9E8218DC3BA148EE">
    <w:name w:val="84A7DD3677B5814E9E8218DC3BA148EE"/>
    <w:rsid w:val="00041CE3"/>
  </w:style>
  <w:style w:type="paragraph" w:customStyle="1" w:styleId="68A12F1BD8ECDD4A86B912852B473F42">
    <w:name w:val="68A12F1BD8ECDD4A86B912852B473F42"/>
    <w:rsid w:val="00041CE3"/>
  </w:style>
  <w:style w:type="paragraph" w:customStyle="1" w:styleId="D7AFC8D7ABC4194ABDF46669541A42E7">
    <w:name w:val="D7AFC8D7ABC4194ABDF46669541A42E7"/>
    <w:rsid w:val="00F41773"/>
    <w:rPr>
      <w:lang w:val="en-US" w:eastAsia="en-US"/>
    </w:rPr>
  </w:style>
  <w:style w:type="paragraph" w:customStyle="1" w:styleId="ED93A12EB27C65429DB1FE9C36548A94">
    <w:name w:val="ED93A12EB27C65429DB1FE9C36548A94"/>
    <w:rsid w:val="00F41773"/>
    <w:rPr>
      <w:lang w:val="en-US" w:eastAsia="en-US"/>
    </w:rPr>
  </w:style>
  <w:style w:type="paragraph" w:customStyle="1" w:styleId="781DC9670495BB4D90CAE07F8C59D1AE">
    <w:name w:val="781DC9670495BB4D90CAE07F8C59D1AE"/>
    <w:rsid w:val="00F41773"/>
    <w:rPr>
      <w:lang w:val="en-US" w:eastAsia="en-US"/>
    </w:rPr>
  </w:style>
  <w:style w:type="paragraph" w:customStyle="1" w:styleId="456A0386572DCC4D9511875D4CCB73A9">
    <w:name w:val="456A0386572DCC4D9511875D4CCB73A9"/>
    <w:rsid w:val="00736310"/>
    <w:rPr>
      <w:lang w:val="en-US" w:eastAsia="en-US"/>
    </w:rPr>
  </w:style>
  <w:style w:type="paragraph" w:customStyle="1" w:styleId="992C556D289E594989EA0A6B6E78CB48">
    <w:name w:val="992C556D289E594989EA0A6B6E78CB48"/>
    <w:rsid w:val="00736310"/>
    <w:rPr>
      <w:lang w:val="en-US" w:eastAsia="en-US"/>
    </w:rPr>
  </w:style>
  <w:style w:type="paragraph" w:customStyle="1" w:styleId="FA52835B2C495149BFF66BC384B31034">
    <w:name w:val="FA52835B2C495149BFF66BC384B31034"/>
    <w:rsid w:val="00736310"/>
    <w:rPr>
      <w:lang w:val="en-US" w:eastAsia="en-US"/>
    </w:rPr>
  </w:style>
  <w:style w:type="paragraph" w:customStyle="1" w:styleId="44968729EAEAE349AF245EEB9D89616A">
    <w:name w:val="44968729EAEAE349AF245EEB9D89616A"/>
    <w:rsid w:val="00736310"/>
    <w:rPr>
      <w:lang w:val="en-US" w:eastAsia="en-US"/>
    </w:rPr>
  </w:style>
  <w:style w:type="paragraph" w:customStyle="1" w:styleId="9759D55A2732264FB5E66B3FC918023A">
    <w:name w:val="9759D55A2732264FB5E66B3FC918023A"/>
    <w:rsid w:val="00736310"/>
    <w:rPr>
      <w:lang w:val="en-US" w:eastAsia="en-US"/>
    </w:rPr>
  </w:style>
  <w:style w:type="paragraph" w:customStyle="1" w:styleId="298E33966AFB4F4FA9780AD9C249D56B">
    <w:name w:val="298E33966AFB4F4FA9780AD9C249D56B"/>
    <w:rsid w:val="00736310"/>
    <w:rPr>
      <w:lang w:val="en-US" w:eastAsia="en-US"/>
    </w:rPr>
  </w:style>
  <w:style w:type="paragraph" w:customStyle="1" w:styleId="3559411788DDD148BEAD07F98509B425">
    <w:name w:val="3559411788DDD148BEAD07F98509B425"/>
    <w:rsid w:val="00736310"/>
    <w:rPr>
      <w:lang w:val="en-US" w:eastAsia="en-US"/>
    </w:rPr>
  </w:style>
  <w:style w:type="paragraph" w:customStyle="1" w:styleId="3BE77BBD747F3E4CA853AC7B0E1FC186">
    <w:name w:val="3BE77BBD747F3E4CA853AC7B0E1FC186"/>
    <w:rsid w:val="00736310"/>
    <w:rPr>
      <w:lang w:val="en-US" w:eastAsia="en-US"/>
    </w:rPr>
  </w:style>
  <w:style w:type="paragraph" w:customStyle="1" w:styleId="DFBA1049F59FD448934C58ABD520A8FF">
    <w:name w:val="DFBA1049F59FD448934C58ABD520A8FF"/>
    <w:rsid w:val="00736310"/>
    <w:rPr>
      <w:lang w:val="en-US" w:eastAsia="en-US"/>
    </w:rPr>
  </w:style>
  <w:style w:type="paragraph" w:customStyle="1" w:styleId="AF4ABA62F3C57942AF0F4FE225D7BD8F">
    <w:name w:val="AF4ABA62F3C57942AF0F4FE225D7BD8F"/>
    <w:rsid w:val="00736310"/>
    <w:rPr>
      <w:lang w:val="en-US" w:eastAsia="en-US"/>
    </w:rPr>
  </w:style>
  <w:style w:type="paragraph" w:customStyle="1" w:styleId="E325C1F569ADDC458A91BD48598D8077">
    <w:name w:val="E325C1F569ADDC458A91BD48598D8077"/>
    <w:rsid w:val="00736310"/>
    <w:rPr>
      <w:lang w:val="en-US" w:eastAsia="en-US"/>
    </w:rPr>
  </w:style>
  <w:style w:type="paragraph" w:customStyle="1" w:styleId="7F3195C38367504EAC80D9C954048E65">
    <w:name w:val="7F3195C38367504EAC80D9C954048E65"/>
    <w:rsid w:val="00E8474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F665D-49D2-BA45-A6B6-D96CB32B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View:Resumes:Simple Resume.dotx</Template>
  <TotalTime>309</TotalTime>
  <Pages>1</Pages>
  <Words>315</Words>
  <Characters>1800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/Skills</vt:lpstr>
      <vt:lpstr/>
      <vt:lpstr>Projects</vt:lpstr>
      <vt:lpstr>    IBM Watson Developer Challenge	Ongoing</vt:lpstr>
      <vt:lpstr>    A website built with Node.js and Bootstrap, which uses the Watson news and docum</vt:lpstr>
      <vt:lpstr>    Personal Website	Ongoing</vt:lpstr>
      <vt:lpstr>    Built based on a Bootstrap template with additional features such as embed YouTu</vt:lpstr>
      <vt:lpstr>    Tetromino Simulator 	Oct 2015 – Dec 2015</vt:lpstr>
      <vt:lpstr>    Tetris game developed using Processing, a variation of Java, controlled using th</vt:lpstr>
      <vt:lpstr>    Developed serial communication between the computer and the microcontroller</vt:lpstr>
      <vt:lpstr>    Implemented Tetris graphics and game logics in modular and maintainable ways</vt:lpstr>
      <vt:lpstr>    Mayo 	Oct 2015 – Dec 2015</vt:lpstr>
      <vt:lpstr>    Gesture-controlled painting software developed in Java using the Myo armband and</vt:lpstr>
      <vt:lpstr>    Utilized the Swing and AWT library for functions such as drawing, erasing, chang</vt:lpstr>
      <vt:lpstr>    Dongerino Adventure 	Nov 2014 – Jan 2015</vt:lpstr>
      <vt:lpstr>    2D turn-based strategy game developed using Java and Lightweight Java Game Libra</vt:lpstr>
      <vt:lpstr>    Implemented a game AI logic using breath-first search and Dijkstra’s shortest pa</vt:lpstr>
      <vt:lpstr>    Designed UML diagram using object-oriented design principles </vt:lpstr>
      <vt:lpstr>    Developed the core engine of the game, which was responsible for unit interactio</vt:lpstr>
      <vt:lpstr>Experience</vt:lpstr>
      <vt:lpstr>    Vice President, Computer Science Club	Sep 2014 – Jun 2015</vt:lpstr>
      <vt:lpstr>    Tutored other students in Java and C++ about software design principles, and alg</vt:lpstr>
      <vt:lpstr/>
      <vt:lpstr>Awards &amp; Achievements</vt:lpstr>
      <vt:lpstr>    Cumulative Average | 95.3%	Sep 2015 – Dec 2015</vt:lpstr>
      <vt:lpstr>    Canadian Computing Olympiad | Bronze Medalist 	May 2015</vt:lpstr>
      <vt:lpstr>    Canadian Computing Competition – Senior | Top 20 across over 3000 contestants 	F</vt:lpstr>
      <vt:lpstr>    Canadian Computing Competition – Junior | First across over 3000 contestants    </vt:lpstr>
      <vt:lpstr>    February 20</vt:lpstr>
    </vt:vector>
  </TitlesOfParts>
  <Manager/>
  <Company/>
  <LinksUpToDate>false</LinksUpToDate>
  <CharactersWithSpaces>2111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</dc:creator>
  <cp:keywords/>
  <dc:description/>
  <cp:lastModifiedBy>Ian Hu</cp:lastModifiedBy>
  <cp:revision>28</cp:revision>
  <dcterms:created xsi:type="dcterms:W3CDTF">2015-09-20T02:56:00Z</dcterms:created>
  <dcterms:modified xsi:type="dcterms:W3CDTF">2016-01-13T18:22:00Z</dcterms:modified>
  <cp:category/>
</cp:coreProperties>
</file>